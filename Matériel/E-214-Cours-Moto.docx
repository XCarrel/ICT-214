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auGrille4-Accentuation11"/>
        <w:tblW w:w="5000" w:type="pct"/>
        <w:tblLook w:val="0480" w:firstRow="0" w:lastRow="0" w:firstColumn="1" w:lastColumn="0" w:noHBand="0" w:noVBand="1"/>
      </w:tblPr>
      <w:tblGrid>
        <w:gridCol w:w="2295"/>
        <w:gridCol w:w="6765"/>
      </w:tblGrid>
      <w:tr w:rsidR="00F57EAF" w:rsidTr="0005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57EAF" w:rsidRDefault="00F57EAF" w:rsidP="00766DE2">
            <w:r>
              <w:t>Compétences</w:t>
            </w:r>
          </w:p>
        </w:tc>
        <w:tc>
          <w:tcPr>
            <w:tcW w:w="6912" w:type="dxa"/>
          </w:tcPr>
          <w:p w:rsidR="00F57EAF" w:rsidRDefault="000D3A85" w:rsidP="00766DE2">
            <w:pPr>
              <w:cnfStyle w:val="000000100000" w:firstRow="0" w:lastRow="0" w:firstColumn="0" w:lastColumn="0" w:oddVBand="0" w:evenVBand="0" w:oddHBand="1" w:evenHBand="0" w:firstRowFirstColumn="0" w:firstRowLastColumn="0" w:lastRowFirstColumn="0" w:lastRowLastColumn="0"/>
            </w:pPr>
            <w:r>
              <w:t>Analyse de situation de cours de motocross</w:t>
            </w:r>
          </w:p>
        </w:tc>
      </w:tr>
      <w:tr w:rsidR="00F57EAF" w:rsidTr="00050C2C">
        <w:tc>
          <w:tcPr>
            <w:cnfStyle w:val="001000000000" w:firstRow="0" w:lastRow="0" w:firstColumn="1" w:lastColumn="0" w:oddVBand="0" w:evenVBand="0" w:oddHBand="0" w:evenHBand="0" w:firstRowFirstColumn="0" w:firstRowLastColumn="0" w:lastRowFirstColumn="0" w:lastRowLastColumn="0"/>
            <w:tcW w:w="2376" w:type="dxa"/>
          </w:tcPr>
          <w:p w:rsidR="00F57EAF" w:rsidRPr="004526C9" w:rsidRDefault="00F57EAF" w:rsidP="00F57EAF">
            <w:r w:rsidRPr="004526C9">
              <w:t>Objectif</w:t>
            </w:r>
            <w:r>
              <w:t>s</w:t>
            </w:r>
          </w:p>
        </w:tc>
        <w:tc>
          <w:tcPr>
            <w:tcW w:w="6912" w:type="dxa"/>
          </w:tcPr>
          <w:p w:rsidR="00F51B87" w:rsidRDefault="00050C2C">
            <w:pPr>
              <w:pStyle w:val="TM1"/>
              <w:cnfStyle w:val="000000000000" w:firstRow="0" w:lastRow="0" w:firstColumn="0" w:lastColumn="0" w:oddVBand="0" w:evenVBand="0" w:oddHBand="0" w:evenHBand="0" w:firstRowFirstColumn="0" w:firstRowLastColumn="0" w:lastRowFirstColumn="0" w:lastRowLastColumn="0"/>
              <w:rPr>
                <w:rFonts w:eastAsiaTheme="minorEastAsia" w:cstheme="minorBidi"/>
                <w:b w:val="0"/>
                <w:bCs w:val="0"/>
                <w:i w:val="0"/>
                <w:iCs w:val="0"/>
                <w:noProof/>
                <w:sz w:val="22"/>
                <w:szCs w:val="22"/>
              </w:rPr>
            </w:pPr>
            <w:r>
              <w:fldChar w:fldCharType="begin"/>
            </w:r>
            <w:r>
              <w:instrText xml:space="preserve"> TOC \h \z \t "Titre 1;1" </w:instrText>
            </w:r>
            <w:r>
              <w:fldChar w:fldCharType="separate"/>
            </w:r>
            <w:hyperlink w:anchor="_Toc414208551" w:history="1">
              <w:r w:rsidR="00F51B87" w:rsidRPr="002717B5">
                <w:rPr>
                  <w:rStyle w:val="Lienhypertexte"/>
                  <w:noProof/>
                </w:rPr>
                <w:t>1</w:t>
              </w:r>
              <w:r w:rsidR="00F51B87">
                <w:rPr>
                  <w:rFonts w:eastAsiaTheme="minorEastAsia" w:cstheme="minorBidi"/>
                  <w:b w:val="0"/>
                  <w:bCs w:val="0"/>
                  <w:i w:val="0"/>
                  <w:iCs w:val="0"/>
                  <w:noProof/>
                  <w:sz w:val="22"/>
                  <w:szCs w:val="22"/>
                </w:rPr>
                <w:tab/>
              </w:r>
              <w:r w:rsidR="00F51B87" w:rsidRPr="002717B5">
                <w:rPr>
                  <w:rStyle w:val="Lienhypertexte"/>
                  <w:noProof/>
                </w:rPr>
                <w:t>Introduction</w:t>
              </w:r>
              <w:r w:rsidR="00F51B87">
                <w:rPr>
                  <w:noProof/>
                  <w:webHidden/>
                </w:rPr>
                <w:tab/>
              </w:r>
              <w:r w:rsidR="00F51B87">
                <w:rPr>
                  <w:noProof/>
                  <w:webHidden/>
                </w:rPr>
                <w:fldChar w:fldCharType="begin"/>
              </w:r>
              <w:r w:rsidR="00F51B87">
                <w:rPr>
                  <w:noProof/>
                  <w:webHidden/>
                </w:rPr>
                <w:instrText xml:space="preserve"> PAGEREF _Toc414208551 \h </w:instrText>
              </w:r>
              <w:r w:rsidR="00F51B87">
                <w:rPr>
                  <w:noProof/>
                  <w:webHidden/>
                </w:rPr>
              </w:r>
              <w:r w:rsidR="00F51B87">
                <w:rPr>
                  <w:noProof/>
                  <w:webHidden/>
                </w:rPr>
                <w:fldChar w:fldCharType="separate"/>
              </w:r>
              <w:r w:rsidR="003C3BD8">
                <w:rPr>
                  <w:noProof/>
                  <w:webHidden/>
                </w:rPr>
                <w:t>1</w:t>
              </w:r>
              <w:r w:rsidR="00F51B87">
                <w:rPr>
                  <w:noProof/>
                  <w:webHidden/>
                </w:rPr>
                <w:fldChar w:fldCharType="end"/>
              </w:r>
            </w:hyperlink>
          </w:p>
          <w:p w:rsidR="00F51B87" w:rsidRDefault="00AA79DB">
            <w:pPr>
              <w:pStyle w:val="TM1"/>
              <w:cnfStyle w:val="000000000000" w:firstRow="0" w:lastRow="0" w:firstColumn="0" w:lastColumn="0" w:oddVBand="0" w:evenVBand="0" w:oddHBand="0" w:evenHBand="0" w:firstRowFirstColumn="0" w:firstRowLastColumn="0" w:lastRowFirstColumn="0" w:lastRowLastColumn="0"/>
              <w:rPr>
                <w:rFonts w:eastAsiaTheme="minorEastAsia" w:cstheme="minorBidi"/>
                <w:b w:val="0"/>
                <w:bCs w:val="0"/>
                <w:i w:val="0"/>
                <w:iCs w:val="0"/>
                <w:noProof/>
                <w:sz w:val="22"/>
                <w:szCs w:val="22"/>
              </w:rPr>
            </w:pPr>
            <w:hyperlink w:anchor="_Toc414208552" w:history="1">
              <w:r w:rsidR="00F51B87" w:rsidRPr="002717B5">
                <w:rPr>
                  <w:rStyle w:val="Lienhypertexte"/>
                  <w:noProof/>
                </w:rPr>
                <w:t>2</w:t>
              </w:r>
              <w:r w:rsidR="00F51B87">
                <w:rPr>
                  <w:rFonts w:eastAsiaTheme="minorEastAsia" w:cstheme="minorBidi"/>
                  <w:b w:val="0"/>
                  <w:bCs w:val="0"/>
                  <w:i w:val="0"/>
                  <w:iCs w:val="0"/>
                  <w:noProof/>
                  <w:sz w:val="22"/>
                  <w:szCs w:val="22"/>
                </w:rPr>
                <w:tab/>
              </w:r>
              <w:r w:rsidR="00F51B87" w:rsidRPr="002717B5">
                <w:rPr>
                  <w:rStyle w:val="Lienhypertexte"/>
                  <w:noProof/>
                </w:rPr>
                <w:t>Exercices</w:t>
              </w:r>
              <w:r w:rsidR="00F51B87">
                <w:rPr>
                  <w:noProof/>
                  <w:webHidden/>
                </w:rPr>
                <w:tab/>
              </w:r>
              <w:r w:rsidR="00F51B87">
                <w:rPr>
                  <w:noProof/>
                  <w:webHidden/>
                </w:rPr>
                <w:fldChar w:fldCharType="begin"/>
              </w:r>
              <w:r w:rsidR="00F51B87">
                <w:rPr>
                  <w:noProof/>
                  <w:webHidden/>
                </w:rPr>
                <w:instrText xml:space="preserve"> PAGEREF _Toc414208552 \h </w:instrText>
              </w:r>
              <w:r w:rsidR="00F51B87">
                <w:rPr>
                  <w:noProof/>
                  <w:webHidden/>
                </w:rPr>
              </w:r>
              <w:r w:rsidR="00F51B87">
                <w:rPr>
                  <w:noProof/>
                  <w:webHidden/>
                </w:rPr>
                <w:fldChar w:fldCharType="separate"/>
              </w:r>
              <w:r w:rsidR="003C3BD8">
                <w:rPr>
                  <w:noProof/>
                  <w:webHidden/>
                </w:rPr>
                <w:t>1</w:t>
              </w:r>
              <w:r w:rsidR="00F51B87">
                <w:rPr>
                  <w:noProof/>
                  <w:webHidden/>
                </w:rPr>
                <w:fldChar w:fldCharType="end"/>
              </w:r>
            </w:hyperlink>
          </w:p>
          <w:p w:rsidR="00F51B87" w:rsidRDefault="00AA79DB">
            <w:pPr>
              <w:pStyle w:val="TM1"/>
              <w:cnfStyle w:val="000000000000" w:firstRow="0" w:lastRow="0" w:firstColumn="0" w:lastColumn="0" w:oddVBand="0" w:evenVBand="0" w:oddHBand="0" w:evenHBand="0" w:firstRowFirstColumn="0" w:firstRowLastColumn="0" w:lastRowFirstColumn="0" w:lastRowLastColumn="0"/>
              <w:rPr>
                <w:rFonts w:eastAsiaTheme="minorEastAsia" w:cstheme="minorBidi"/>
                <w:b w:val="0"/>
                <w:bCs w:val="0"/>
                <w:i w:val="0"/>
                <w:iCs w:val="0"/>
                <w:noProof/>
                <w:sz w:val="22"/>
                <w:szCs w:val="22"/>
              </w:rPr>
            </w:pPr>
            <w:hyperlink w:anchor="_Toc414208553" w:history="1">
              <w:r w:rsidR="00F51B87" w:rsidRPr="002717B5">
                <w:rPr>
                  <w:rStyle w:val="Lienhypertexte"/>
                  <w:noProof/>
                </w:rPr>
                <w:t>3</w:t>
              </w:r>
              <w:r w:rsidR="00F51B87">
                <w:rPr>
                  <w:rFonts w:eastAsiaTheme="minorEastAsia" w:cstheme="minorBidi"/>
                  <w:b w:val="0"/>
                  <w:bCs w:val="0"/>
                  <w:i w:val="0"/>
                  <w:iCs w:val="0"/>
                  <w:noProof/>
                  <w:sz w:val="22"/>
                  <w:szCs w:val="22"/>
                </w:rPr>
                <w:tab/>
              </w:r>
              <w:r w:rsidR="00F51B87" w:rsidRPr="002717B5">
                <w:rPr>
                  <w:rStyle w:val="Lienhypertexte"/>
                  <w:noProof/>
                </w:rPr>
                <w:t>Quels étaient les objectifs du cours ?</w:t>
              </w:r>
              <w:r w:rsidR="00F51B87">
                <w:rPr>
                  <w:noProof/>
                  <w:webHidden/>
                </w:rPr>
                <w:tab/>
              </w:r>
              <w:r w:rsidR="00F51B87">
                <w:rPr>
                  <w:noProof/>
                  <w:webHidden/>
                </w:rPr>
                <w:fldChar w:fldCharType="begin"/>
              </w:r>
              <w:r w:rsidR="00F51B87">
                <w:rPr>
                  <w:noProof/>
                  <w:webHidden/>
                </w:rPr>
                <w:instrText xml:space="preserve"> PAGEREF _Toc414208553 \h </w:instrText>
              </w:r>
              <w:r w:rsidR="00F51B87">
                <w:rPr>
                  <w:noProof/>
                  <w:webHidden/>
                </w:rPr>
              </w:r>
              <w:r w:rsidR="00F51B87">
                <w:rPr>
                  <w:noProof/>
                  <w:webHidden/>
                </w:rPr>
                <w:fldChar w:fldCharType="separate"/>
              </w:r>
              <w:r w:rsidR="003C3BD8">
                <w:rPr>
                  <w:noProof/>
                  <w:webHidden/>
                </w:rPr>
                <w:t>3</w:t>
              </w:r>
              <w:r w:rsidR="00F51B87">
                <w:rPr>
                  <w:noProof/>
                  <w:webHidden/>
                </w:rPr>
                <w:fldChar w:fldCharType="end"/>
              </w:r>
            </w:hyperlink>
          </w:p>
          <w:p w:rsidR="00F51B87" w:rsidRDefault="00AA79DB">
            <w:pPr>
              <w:pStyle w:val="TM1"/>
              <w:cnfStyle w:val="000000000000" w:firstRow="0" w:lastRow="0" w:firstColumn="0" w:lastColumn="0" w:oddVBand="0" w:evenVBand="0" w:oddHBand="0" w:evenHBand="0" w:firstRowFirstColumn="0" w:firstRowLastColumn="0" w:lastRowFirstColumn="0" w:lastRowLastColumn="0"/>
              <w:rPr>
                <w:rFonts w:eastAsiaTheme="minorEastAsia" w:cstheme="minorBidi"/>
                <w:b w:val="0"/>
                <w:bCs w:val="0"/>
                <w:i w:val="0"/>
                <w:iCs w:val="0"/>
                <w:noProof/>
                <w:sz w:val="22"/>
                <w:szCs w:val="22"/>
              </w:rPr>
            </w:pPr>
            <w:hyperlink w:anchor="_Toc414208554" w:history="1">
              <w:r w:rsidR="00F51B87" w:rsidRPr="002717B5">
                <w:rPr>
                  <w:rStyle w:val="Lienhypertexte"/>
                  <w:noProof/>
                </w:rPr>
                <w:t>4</w:t>
              </w:r>
              <w:r w:rsidR="00F51B87">
                <w:rPr>
                  <w:rFonts w:eastAsiaTheme="minorEastAsia" w:cstheme="minorBidi"/>
                  <w:b w:val="0"/>
                  <w:bCs w:val="0"/>
                  <w:i w:val="0"/>
                  <w:iCs w:val="0"/>
                  <w:noProof/>
                  <w:sz w:val="22"/>
                  <w:szCs w:val="22"/>
                </w:rPr>
                <w:tab/>
              </w:r>
              <w:r w:rsidR="00F51B87" w:rsidRPr="002717B5">
                <w:rPr>
                  <w:rStyle w:val="Lienhypertexte"/>
                  <w:noProof/>
                </w:rPr>
                <w:t>Quelles sont les difficultés probables pour s'initier à la moto cross ?</w:t>
              </w:r>
              <w:r w:rsidR="00F51B87">
                <w:rPr>
                  <w:noProof/>
                  <w:webHidden/>
                </w:rPr>
                <w:tab/>
              </w:r>
              <w:r w:rsidR="00F51B87">
                <w:rPr>
                  <w:noProof/>
                  <w:webHidden/>
                </w:rPr>
                <w:fldChar w:fldCharType="begin"/>
              </w:r>
              <w:r w:rsidR="00F51B87">
                <w:rPr>
                  <w:noProof/>
                  <w:webHidden/>
                </w:rPr>
                <w:instrText xml:space="preserve"> PAGEREF _Toc414208554 \h </w:instrText>
              </w:r>
              <w:r w:rsidR="00F51B87">
                <w:rPr>
                  <w:noProof/>
                  <w:webHidden/>
                </w:rPr>
              </w:r>
              <w:r w:rsidR="00F51B87">
                <w:rPr>
                  <w:noProof/>
                  <w:webHidden/>
                </w:rPr>
                <w:fldChar w:fldCharType="separate"/>
              </w:r>
              <w:r w:rsidR="003C3BD8">
                <w:rPr>
                  <w:noProof/>
                  <w:webHidden/>
                </w:rPr>
                <w:t>3</w:t>
              </w:r>
              <w:r w:rsidR="00F51B87">
                <w:rPr>
                  <w:noProof/>
                  <w:webHidden/>
                </w:rPr>
                <w:fldChar w:fldCharType="end"/>
              </w:r>
            </w:hyperlink>
          </w:p>
          <w:p w:rsidR="00F51B87" w:rsidRDefault="00AA79DB">
            <w:pPr>
              <w:pStyle w:val="TM1"/>
              <w:cnfStyle w:val="000000000000" w:firstRow="0" w:lastRow="0" w:firstColumn="0" w:lastColumn="0" w:oddVBand="0" w:evenVBand="0" w:oddHBand="0" w:evenHBand="0" w:firstRowFirstColumn="0" w:firstRowLastColumn="0" w:lastRowFirstColumn="0" w:lastRowLastColumn="0"/>
              <w:rPr>
                <w:rFonts w:eastAsiaTheme="minorEastAsia" w:cstheme="minorBidi"/>
                <w:b w:val="0"/>
                <w:bCs w:val="0"/>
                <w:i w:val="0"/>
                <w:iCs w:val="0"/>
                <w:noProof/>
                <w:sz w:val="22"/>
                <w:szCs w:val="22"/>
              </w:rPr>
            </w:pPr>
            <w:hyperlink w:anchor="_Toc414208555" w:history="1">
              <w:r w:rsidR="00F51B87" w:rsidRPr="002717B5">
                <w:rPr>
                  <w:rStyle w:val="Lienhypertexte"/>
                  <w:noProof/>
                </w:rPr>
                <w:t>5</w:t>
              </w:r>
              <w:r w:rsidR="00F51B87">
                <w:rPr>
                  <w:rFonts w:eastAsiaTheme="minorEastAsia" w:cstheme="minorBidi"/>
                  <w:b w:val="0"/>
                  <w:bCs w:val="0"/>
                  <w:i w:val="0"/>
                  <w:iCs w:val="0"/>
                  <w:noProof/>
                  <w:sz w:val="22"/>
                  <w:szCs w:val="22"/>
                </w:rPr>
                <w:tab/>
              </w:r>
              <w:r w:rsidR="00F51B87" w:rsidRPr="002717B5">
                <w:rPr>
                  <w:rStyle w:val="Lienhypertexte"/>
                  <w:noProof/>
                </w:rPr>
                <w:t>Que voulaient (probablement) faire les formateurs ?</w:t>
              </w:r>
              <w:r w:rsidR="00F51B87">
                <w:rPr>
                  <w:noProof/>
                  <w:webHidden/>
                </w:rPr>
                <w:tab/>
              </w:r>
              <w:r w:rsidR="00F51B87">
                <w:rPr>
                  <w:noProof/>
                  <w:webHidden/>
                </w:rPr>
                <w:fldChar w:fldCharType="begin"/>
              </w:r>
              <w:r w:rsidR="00F51B87">
                <w:rPr>
                  <w:noProof/>
                  <w:webHidden/>
                </w:rPr>
                <w:instrText xml:space="preserve"> PAGEREF _Toc414208555 \h </w:instrText>
              </w:r>
              <w:r w:rsidR="00F51B87">
                <w:rPr>
                  <w:noProof/>
                  <w:webHidden/>
                </w:rPr>
              </w:r>
              <w:r w:rsidR="00F51B87">
                <w:rPr>
                  <w:noProof/>
                  <w:webHidden/>
                </w:rPr>
                <w:fldChar w:fldCharType="separate"/>
              </w:r>
              <w:r w:rsidR="003C3BD8">
                <w:rPr>
                  <w:noProof/>
                  <w:webHidden/>
                </w:rPr>
                <w:t>3</w:t>
              </w:r>
              <w:r w:rsidR="00F51B87">
                <w:rPr>
                  <w:noProof/>
                  <w:webHidden/>
                </w:rPr>
                <w:fldChar w:fldCharType="end"/>
              </w:r>
            </w:hyperlink>
          </w:p>
          <w:p w:rsidR="00F51B87" w:rsidRDefault="00AA79DB">
            <w:pPr>
              <w:pStyle w:val="TM1"/>
              <w:cnfStyle w:val="000000000000" w:firstRow="0" w:lastRow="0" w:firstColumn="0" w:lastColumn="0" w:oddVBand="0" w:evenVBand="0" w:oddHBand="0" w:evenHBand="0" w:firstRowFirstColumn="0" w:firstRowLastColumn="0" w:lastRowFirstColumn="0" w:lastRowLastColumn="0"/>
              <w:rPr>
                <w:rFonts w:eastAsiaTheme="minorEastAsia" w:cstheme="minorBidi"/>
                <w:b w:val="0"/>
                <w:bCs w:val="0"/>
                <w:i w:val="0"/>
                <w:iCs w:val="0"/>
                <w:noProof/>
                <w:sz w:val="22"/>
                <w:szCs w:val="22"/>
              </w:rPr>
            </w:pPr>
            <w:hyperlink w:anchor="_Toc414208556" w:history="1">
              <w:r w:rsidR="00F51B87" w:rsidRPr="002717B5">
                <w:rPr>
                  <w:rStyle w:val="Lienhypertexte"/>
                  <w:noProof/>
                </w:rPr>
                <w:t>6</w:t>
              </w:r>
              <w:r w:rsidR="00F51B87">
                <w:rPr>
                  <w:rFonts w:eastAsiaTheme="minorEastAsia" w:cstheme="minorBidi"/>
                  <w:b w:val="0"/>
                  <w:bCs w:val="0"/>
                  <w:i w:val="0"/>
                  <w:iCs w:val="0"/>
                  <w:noProof/>
                  <w:sz w:val="22"/>
                  <w:szCs w:val="22"/>
                </w:rPr>
                <w:tab/>
              </w:r>
              <w:r w:rsidR="00F51B87" w:rsidRPr="002717B5">
                <w:rPr>
                  <w:rStyle w:val="Lienhypertexte"/>
                  <w:noProof/>
                </w:rPr>
                <w:t>Qu'ont fait effectivement les formateurs ?</w:t>
              </w:r>
              <w:r w:rsidR="00F51B87">
                <w:rPr>
                  <w:noProof/>
                  <w:webHidden/>
                </w:rPr>
                <w:tab/>
              </w:r>
              <w:r w:rsidR="00F51B87">
                <w:rPr>
                  <w:noProof/>
                  <w:webHidden/>
                </w:rPr>
                <w:fldChar w:fldCharType="begin"/>
              </w:r>
              <w:r w:rsidR="00F51B87">
                <w:rPr>
                  <w:noProof/>
                  <w:webHidden/>
                </w:rPr>
                <w:instrText xml:space="preserve"> PAGEREF _Toc414208556 \h </w:instrText>
              </w:r>
              <w:r w:rsidR="00F51B87">
                <w:rPr>
                  <w:noProof/>
                  <w:webHidden/>
                </w:rPr>
              </w:r>
              <w:r w:rsidR="00F51B87">
                <w:rPr>
                  <w:noProof/>
                  <w:webHidden/>
                </w:rPr>
                <w:fldChar w:fldCharType="separate"/>
              </w:r>
              <w:r w:rsidR="003C3BD8">
                <w:rPr>
                  <w:noProof/>
                  <w:webHidden/>
                </w:rPr>
                <w:t>3</w:t>
              </w:r>
              <w:r w:rsidR="00F51B87">
                <w:rPr>
                  <w:noProof/>
                  <w:webHidden/>
                </w:rPr>
                <w:fldChar w:fldCharType="end"/>
              </w:r>
            </w:hyperlink>
          </w:p>
          <w:p w:rsidR="00F51B87" w:rsidRDefault="00AA79DB">
            <w:pPr>
              <w:pStyle w:val="TM1"/>
              <w:cnfStyle w:val="000000000000" w:firstRow="0" w:lastRow="0" w:firstColumn="0" w:lastColumn="0" w:oddVBand="0" w:evenVBand="0" w:oddHBand="0" w:evenHBand="0" w:firstRowFirstColumn="0" w:firstRowLastColumn="0" w:lastRowFirstColumn="0" w:lastRowLastColumn="0"/>
              <w:rPr>
                <w:rFonts w:eastAsiaTheme="minorEastAsia" w:cstheme="minorBidi"/>
                <w:b w:val="0"/>
                <w:bCs w:val="0"/>
                <w:i w:val="0"/>
                <w:iCs w:val="0"/>
                <w:noProof/>
                <w:sz w:val="22"/>
                <w:szCs w:val="22"/>
              </w:rPr>
            </w:pPr>
            <w:hyperlink w:anchor="_Toc414208557" w:history="1">
              <w:r w:rsidR="00F51B87" w:rsidRPr="002717B5">
                <w:rPr>
                  <w:rStyle w:val="Lienhypertexte"/>
                  <w:noProof/>
                </w:rPr>
                <w:t>7</w:t>
              </w:r>
              <w:r w:rsidR="00F51B87">
                <w:rPr>
                  <w:rFonts w:eastAsiaTheme="minorEastAsia" w:cstheme="minorBidi"/>
                  <w:b w:val="0"/>
                  <w:bCs w:val="0"/>
                  <w:i w:val="0"/>
                  <w:iCs w:val="0"/>
                  <w:noProof/>
                  <w:sz w:val="22"/>
                  <w:szCs w:val="22"/>
                </w:rPr>
                <w:tab/>
              </w:r>
              <w:r w:rsidR="00F51B87" w:rsidRPr="002717B5">
                <w:rPr>
                  <w:rStyle w:val="Lienhypertexte"/>
                  <w:noProof/>
                </w:rPr>
                <w:t>Qu'ont-ils éventuellement oublié de faire ?</w:t>
              </w:r>
              <w:r w:rsidR="00F51B87">
                <w:rPr>
                  <w:noProof/>
                  <w:webHidden/>
                </w:rPr>
                <w:tab/>
              </w:r>
              <w:r w:rsidR="00F51B87">
                <w:rPr>
                  <w:noProof/>
                  <w:webHidden/>
                </w:rPr>
                <w:fldChar w:fldCharType="begin"/>
              </w:r>
              <w:r w:rsidR="00F51B87">
                <w:rPr>
                  <w:noProof/>
                  <w:webHidden/>
                </w:rPr>
                <w:instrText xml:space="preserve"> PAGEREF _Toc414208557 \h </w:instrText>
              </w:r>
              <w:r w:rsidR="00F51B87">
                <w:rPr>
                  <w:noProof/>
                  <w:webHidden/>
                </w:rPr>
              </w:r>
              <w:r w:rsidR="00F51B87">
                <w:rPr>
                  <w:noProof/>
                  <w:webHidden/>
                </w:rPr>
                <w:fldChar w:fldCharType="separate"/>
              </w:r>
              <w:r w:rsidR="003C3BD8">
                <w:rPr>
                  <w:noProof/>
                  <w:webHidden/>
                </w:rPr>
                <w:t>3</w:t>
              </w:r>
              <w:r w:rsidR="00F51B87">
                <w:rPr>
                  <w:noProof/>
                  <w:webHidden/>
                </w:rPr>
                <w:fldChar w:fldCharType="end"/>
              </w:r>
            </w:hyperlink>
          </w:p>
          <w:p w:rsidR="00F51B87" w:rsidRDefault="00AA79DB">
            <w:pPr>
              <w:pStyle w:val="TM1"/>
              <w:cnfStyle w:val="000000000000" w:firstRow="0" w:lastRow="0" w:firstColumn="0" w:lastColumn="0" w:oddVBand="0" w:evenVBand="0" w:oddHBand="0" w:evenHBand="0" w:firstRowFirstColumn="0" w:firstRowLastColumn="0" w:lastRowFirstColumn="0" w:lastRowLastColumn="0"/>
              <w:rPr>
                <w:rFonts w:eastAsiaTheme="minorEastAsia" w:cstheme="minorBidi"/>
                <w:b w:val="0"/>
                <w:bCs w:val="0"/>
                <w:i w:val="0"/>
                <w:iCs w:val="0"/>
                <w:noProof/>
                <w:sz w:val="22"/>
                <w:szCs w:val="22"/>
              </w:rPr>
            </w:pPr>
            <w:hyperlink w:anchor="_Toc414208558" w:history="1">
              <w:r w:rsidR="00F51B87" w:rsidRPr="002717B5">
                <w:rPr>
                  <w:rStyle w:val="Lienhypertexte"/>
                  <w:noProof/>
                </w:rPr>
                <w:t>8</w:t>
              </w:r>
              <w:r w:rsidR="00F51B87">
                <w:rPr>
                  <w:rFonts w:eastAsiaTheme="minorEastAsia" w:cstheme="minorBidi"/>
                  <w:b w:val="0"/>
                  <w:bCs w:val="0"/>
                  <w:i w:val="0"/>
                  <w:iCs w:val="0"/>
                  <w:noProof/>
                  <w:sz w:val="22"/>
                  <w:szCs w:val="22"/>
                </w:rPr>
                <w:tab/>
              </w:r>
              <w:r w:rsidR="00F51B87" w:rsidRPr="002717B5">
                <w:rPr>
                  <w:rStyle w:val="Lienhypertexte"/>
                  <w:noProof/>
                </w:rPr>
                <w:t>Qu'ont-ils évalué et comment de ce qu'ils voulaient faire ?</w:t>
              </w:r>
              <w:r w:rsidR="00F51B87">
                <w:rPr>
                  <w:noProof/>
                  <w:webHidden/>
                </w:rPr>
                <w:tab/>
              </w:r>
              <w:r w:rsidR="00F51B87">
                <w:rPr>
                  <w:noProof/>
                  <w:webHidden/>
                </w:rPr>
                <w:fldChar w:fldCharType="begin"/>
              </w:r>
              <w:r w:rsidR="00F51B87">
                <w:rPr>
                  <w:noProof/>
                  <w:webHidden/>
                </w:rPr>
                <w:instrText xml:space="preserve"> PAGEREF _Toc414208558 \h </w:instrText>
              </w:r>
              <w:r w:rsidR="00F51B87">
                <w:rPr>
                  <w:noProof/>
                  <w:webHidden/>
                </w:rPr>
              </w:r>
              <w:r w:rsidR="00F51B87">
                <w:rPr>
                  <w:noProof/>
                  <w:webHidden/>
                </w:rPr>
                <w:fldChar w:fldCharType="separate"/>
              </w:r>
              <w:r w:rsidR="003C3BD8">
                <w:rPr>
                  <w:noProof/>
                  <w:webHidden/>
                </w:rPr>
                <w:t>4</w:t>
              </w:r>
              <w:r w:rsidR="00F51B87">
                <w:rPr>
                  <w:noProof/>
                  <w:webHidden/>
                </w:rPr>
                <w:fldChar w:fldCharType="end"/>
              </w:r>
            </w:hyperlink>
          </w:p>
          <w:p w:rsidR="00F51B87" w:rsidRDefault="00AA79DB">
            <w:pPr>
              <w:pStyle w:val="TM1"/>
              <w:cnfStyle w:val="000000000000" w:firstRow="0" w:lastRow="0" w:firstColumn="0" w:lastColumn="0" w:oddVBand="0" w:evenVBand="0" w:oddHBand="0" w:evenHBand="0" w:firstRowFirstColumn="0" w:firstRowLastColumn="0" w:lastRowFirstColumn="0" w:lastRowLastColumn="0"/>
              <w:rPr>
                <w:rFonts w:eastAsiaTheme="minorEastAsia" w:cstheme="minorBidi"/>
                <w:b w:val="0"/>
                <w:bCs w:val="0"/>
                <w:i w:val="0"/>
                <w:iCs w:val="0"/>
                <w:noProof/>
                <w:sz w:val="22"/>
                <w:szCs w:val="22"/>
              </w:rPr>
            </w:pPr>
            <w:hyperlink w:anchor="_Toc414208559" w:history="1">
              <w:r w:rsidR="00F51B87" w:rsidRPr="002717B5">
                <w:rPr>
                  <w:rStyle w:val="Lienhypertexte"/>
                  <w:noProof/>
                </w:rPr>
                <w:t>9</w:t>
              </w:r>
              <w:r w:rsidR="00F51B87">
                <w:rPr>
                  <w:rFonts w:eastAsiaTheme="minorEastAsia" w:cstheme="minorBidi"/>
                  <w:b w:val="0"/>
                  <w:bCs w:val="0"/>
                  <w:i w:val="0"/>
                  <w:iCs w:val="0"/>
                  <w:noProof/>
                  <w:sz w:val="22"/>
                  <w:szCs w:val="22"/>
                </w:rPr>
                <w:tab/>
              </w:r>
              <w:r w:rsidR="00F51B87" w:rsidRPr="002717B5">
                <w:rPr>
                  <w:rStyle w:val="Lienhypertexte"/>
                  <w:noProof/>
                </w:rPr>
                <w:t>Vos remarques sur ces 2 cours</w:t>
              </w:r>
              <w:r w:rsidR="00F51B87">
                <w:rPr>
                  <w:noProof/>
                  <w:webHidden/>
                </w:rPr>
                <w:tab/>
              </w:r>
              <w:r w:rsidR="00F51B87">
                <w:rPr>
                  <w:noProof/>
                  <w:webHidden/>
                </w:rPr>
                <w:fldChar w:fldCharType="begin"/>
              </w:r>
              <w:r w:rsidR="00F51B87">
                <w:rPr>
                  <w:noProof/>
                  <w:webHidden/>
                </w:rPr>
                <w:instrText xml:space="preserve"> PAGEREF _Toc414208559 \h </w:instrText>
              </w:r>
              <w:r w:rsidR="00F51B87">
                <w:rPr>
                  <w:noProof/>
                  <w:webHidden/>
                </w:rPr>
              </w:r>
              <w:r w:rsidR="00F51B87">
                <w:rPr>
                  <w:noProof/>
                  <w:webHidden/>
                </w:rPr>
                <w:fldChar w:fldCharType="separate"/>
              </w:r>
              <w:r w:rsidR="003C3BD8">
                <w:rPr>
                  <w:noProof/>
                  <w:webHidden/>
                </w:rPr>
                <w:t>4</w:t>
              </w:r>
              <w:r w:rsidR="00F51B87">
                <w:rPr>
                  <w:noProof/>
                  <w:webHidden/>
                </w:rPr>
                <w:fldChar w:fldCharType="end"/>
              </w:r>
            </w:hyperlink>
          </w:p>
          <w:p w:rsidR="00F51B87" w:rsidRDefault="00AA79DB">
            <w:pPr>
              <w:pStyle w:val="TM1"/>
              <w:cnfStyle w:val="000000000000" w:firstRow="0" w:lastRow="0" w:firstColumn="0" w:lastColumn="0" w:oddVBand="0" w:evenVBand="0" w:oddHBand="0" w:evenHBand="0" w:firstRowFirstColumn="0" w:firstRowLastColumn="0" w:lastRowFirstColumn="0" w:lastRowLastColumn="0"/>
              <w:rPr>
                <w:rFonts w:eastAsiaTheme="minorEastAsia" w:cstheme="minorBidi"/>
                <w:b w:val="0"/>
                <w:bCs w:val="0"/>
                <w:i w:val="0"/>
                <w:iCs w:val="0"/>
                <w:noProof/>
                <w:sz w:val="22"/>
                <w:szCs w:val="22"/>
              </w:rPr>
            </w:pPr>
            <w:hyperlink w:anchor="_Toc414208560" w:history="1">
              <w:r w:rsidR="00F51B87" w:rsidRPr="002717B5">
                <w:rPr>
                  <w:rStyle w:val="Lienhypertexte"/>
                  <w:noProof/>
                </w:rPr>
                <w:t>10</w:t>
              </w:r>
              <w:r w:rsidR="00F51B87">
                <w:rPr>
                  <w:rFonts w:eastAsiaTheme="minorEastAsia" w:cstheme="minorBidi"/>
                  <w:b w:val="0"/>
                  <w:bCs w:val="0"/>
                  <w:i w:val="0"/>
                  <w:iCs w:val="0"/>
                  <w:noProof/>
                  <w:sz w:val="22"/>
                  <w:szCs w:val="22"/>
                </w:rPr>
                <w:tab/>
              </w:r>
              <w:r w:rsidR="00F51B87" w:rsidRPr="002717B5">
                <w:rPr>
                  <w:rStyle w:val="Lienhypertexte"/>
                  <w:noProof/>
                </w:rPr>
                <w:t>Proposez une variante de cours d’initiation à la moto :</w:t>
              </w:r>
              <w:r w:rsidR="00F51B87">
                <w:rPr>
                  <w:noProof/>
                  <w:webHidden/>
                </w:rPr>
                <w:tab/>
              </w:r>
              <w:r w:rsidR="00F51B87">
                <w:rPr>
                  <w:noProof/>
                  <w:webHidden/>
                </w:rPr>
                <w:fldChar w:fldCharType="begin"/>
              </w:r>
              <w:r w:rsidR="00F51B87">
                <w:rPr>
                  <w:noProof/>
                  <w:webHidden/>
                </w:rPr>
                <w:instrText xml:space="preserve"> PAGEREF _Toc414208560 \h </w:instrText>
              </w:r>
              <w:r w:rsidR="00F51B87">
                <w:rPr>
                  <w:noProof/>
                  <w:webHidden/>
                </w:rPr>
              </w:r>
              <w:r w:rsidR="00F51B87">
                <w:rPr>
                  <w:noProof/>
                  <w:webHidden/>
                </w:rPr>
                <w:fldChar w:fldCharType="separate"/>
              </w:r>
              <w:r w:rsidR="003C3BD8">
                <w:rPr>
                  <w:noProof/>
                  <w:webHidden/>
                </w:rPr>
                <w:t>4</w:t>
              </w:r>
              <w:r w:rsidR="00F51B87">
                <w:rPr>
                  <w:noProof/>
                  <w:webHidden/>
                </w:rPr>
                <w:fldChar w:fldCharType="end"/>
              </w:r>
            </w:hyperlink>
          </w:p>
          <w:p w:rsidR="00F57EAF" w:rsidRPr="004526C9" w:rsidRDefault="00050C2C" w:rsidP="00766DE2">
            <w:pPr>
              <w:cnfStyle w:val="000000000000" w:firstRow="0" w:lastRow="0" w:firstColumn="0" w:lastColumn="0" w:oddVBand="0" w:evenVBand="0" w:oddHBand="0" w:evenHBand="0" w:firstRowFirstColumn="0" w:firstRowLastColumn="0" w:lastRowFirstColumn="0" w:lastRowLastColumn="0"/>
            </w:pPr>
            <w:r>
              <w:fldChar w:fldCharType="end"/>
            </w:r>
          </w:p>
        </w:tc>
      </w:tr>
      <w:tr w:rsidR="00F57EAF" w:rsidTr="0005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57EAF" w:rsidRDefault="00F57EAF" w:rsidP="00766DE2">
            <w:r>
              <w:t>Durée estimée</w:t>
            </w:r>
          </w:p>
        </w:tc>
        <w:tc>
          <w:tcPr>
            <w:tcW w:w="6912" w:type="dxa"/>
          </w:tcPr>
          <w:p w:rsidR="00F57EAF" w:rsidRDefault="00320DDE" w:rsidP="00766DE2">
            <w:pPr>
              <w:cnfStyle w:val="000000100000" w:firstRow="0" w:lastRow="0" w:firstColumn="0" w:lastColumn="0" w:oddVBand="0" w:evenVBand="0" w:oddHBand="1" w:evenHBand="0" w:firstRowFirstColumn="0" w:firstRowLastColumn="0" w:lastRowFirstColumn="0" w:lastRowLastColumn="0"/>
            </w:pPr>
            <w:r>
              <w:t>45 min</w:t>
            </w:r>
          </w:p>
        </w:tc>
      </w:tr>
      <w:tr w:rsidR="00F57EAF" w:rsidTr="00050C2C">
        <w:tc>
          <w:tcPr>
            <w:cnfStyle w:val="001000000000" w:firstRow="0" w:lastRow="0" w:firstColumn="1" w:lastColumn="0" w:oddVBand="0" w:evenVBand="0" w:oddHBand="0" w:evenHBand="0" w:firstRowFirstColumn="0" w:firstRowLastColumn="0" w:lastRowFirstColumn="0" w:lastRowLastColumn="0"/>
            <w:tcW w:w="2376" w:type="dxa"/>
          </w:tcPr>
          <w:p w:rsidR="00F57EAF" w:rsidRDefault="00F57EAF" w:rsidP="00766DE2">
            <w:r>
              <w:t>Répertoire de travail</w:t>
            </w:r>
          </w:p>
        </w:tc>
        <w:tc>
          <w:tcPr>
            <w:tcW w:w="6912" w:type="dxa"/>
          </w:tcPr>
          <w:p w:rsidR="00F57EAF" w:rsidRDefault="00BE5B04" w:rsidP="00BE5B04">
            <w:pPr>
              <w:cnfStyle w:val="000000000000" w:firstRow="0" w:lastRow="0" w:firstColumn="0" w:lastColumn="0" w:oddVBand="0" w:evenVBand="0" w:oddHBand="0" w:evenHBand="0" w:firstRowFirstColumn="0" w:firstRowLastColumn="0" w:lastRowFirstColumn="0" w:lastRowLastColumn="0"/>
            </w:pPr>
            <w:r w:rsidRPr="00BE5B04">
              <w:t>\04-Styles Enseignement</w:t>
            </w:r>
            <w:r>
              <w:t>\</w:t>
            </w:r>
          </w:p>
        </w:tc>
      </w:tr>
      <w:tr w:rsidR="00F57EAF" w:rsidTr="0005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57EAF" w:rsidRDefault="00F57EAF" w:rsidP="00766DE2">
            <w:r>
              <w:t>Fichiers sources</w:t>
            </w:r>
          </w:p>
        </w:tc>
        <w:tc>
          <w:tcPr>
            <w:tcW w:w="6912" w:type="dxa"/>
          </w:tcPr>
          <w:p w:rsidR="00F57EAF" w:rsidRDefault="00BE5B04" w:rsidP="00766DE2">
            <w:pPr>
              <w:cnfStyle w:val="000000100000" w:firstRow="0" w:lastRow="0" w:firstColumn="0" w:lastColumn="0" w:oddVBand="0" w:evenVBand="0" w:oddHBand="1" w:evenHBand="0" w:firstRowFirstColumn="0" w:firstRowLastColumn="0" w:lastRowFirstColumn="0" w:lastRowLastColumn="0"/>
            </w:pPr>
            <w:r w:rsidRPr="00BE5B04">
              <w:t>E-214-Cours-Moto.docx</w:t>
            </w:r>
          </w:p>
        </w:tc>
      </w:tr>
      <w:tr w:rsidR="00F57EAF" w:rsidTr="00050C2C">
        <w:tc>
          <w:tcPr>
            <w:cnfStyle w:val="001000000000" w:firstRow="0" w:lastRow="0" w:firstColumn="1" w:lastColumn="0" w:oddVBand="0" w:evenVBand="0" w:oddHBand="0" w:evenHBand="0" w:firstRowFirstColumn="0" w:firstRowLastColumn="0" w:lastRowFirstColumn="0" w:lastRowLastColumn="0"/>
            <w:tcW w:w="2376" w:type="dxa"/>
          </w:tcPr>
          <w:p w:rsidR="00F57EAF" w:rsidRDefault="00F57EAF" w:rsidP="00766DE2">
            <w:r>
              <w:t>A produire</w:t>
            </w:r>
          </w:p>
        </w:tc>
        <w:tc>
          <w:tcPr>
            <w:tcW w:w="6912" w:type="dxa"/>
          </w:tcPr>
          <w:p w:rsidR="00F57EAF" w:rsidRDefault="00320DDE" w:rsidP="00F51B87">
            <w:pPr>
              <w:cnfStyle w:val="000000000000" w:firstRow="0" w:lastRow="0" w:firstColumn="0" w:lastColumn="0" w:oddVBand="0" w:evenVBand="0" w:oddHBand="0" w:evenHBand="0" w:firstRowFirstColumn="0" w:firstRowLastColumn="0" w:lastRowFirstColumn="0" w:lastRowLastColumn="0"/>
            </w:pPr>
            <w:r>
              <w:t xml:space="preserve">Répondre aux questions </w:t>
            </w:r>
            <w:r w:rsidR="00BE5B04">
              <w:t xml:space="preserve">sur papier ou </w:t>
            </w:r>
            <w:r>
              <w:t xml:space="preserve">dans le fichier </w:t>
            </w:r>
          </w:p>
        </w:tc>
      </w:tr>
      <w:tr w:rsidR="00F57EAF" w:rsidTr="0005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57EAF" w:rsidRDefault="00F57EAF" w:rsidP="00766DE2"/>
        </w:tc>
        <w:tc>
          <w:tcPr>
            <w:tcW w:w="6912" w:type="dxa"/>
          </w:tcPr>
          <w:p w:rsidR="00F57EAF" w:rsidRDefault="00F57EAF" w:rsidP="00766DE2">
            <w:pPr>
              <w:cnfStyle w:val="000000100000" w:firstRow="0" w:lastRow="0" w:firstColumn="0" w:lastColumn="0" w:oddVBand="0" w:evenVBand="0" w:oddHBand="1" w:evenHBand="0" w:firstRowFirstColumn="0" w:firstRowLastColumn="0" w:lastRowFirstColumn="0" w:lastRowLastColumn="0"/>
            </w:pPr>
          </w:p>
        </w:tc>
      </w:tr>
    </w:tbl>
    <w:p w:rsidR="000D3A85" w:rsidRDefault="000D3A85" w:rsidP="000D3A85">
      <w:pPr>
        <w:pStyle w:val="Titre"/>
      </w:pPr>
      <w:r w:rsidRPr="0021619E">
        <w:t>Difficultés</w:t>
      </w:r>
      <w:r>
        <w:t xml:space="preserve"> et</w:t>
      </w:r>
      <w:r w:rsidRPr="0021619E">
        <w:t xml:space="preserve"> pièges</w:t>
      </w:r>
      <w:r>
        <w:t xml:space="preserve"> des cours</w:t>
      </w:r>
    </w:p>
    <w:p w:rsidR="000D3A85" w:rsidRPr="0021619E" w:rsidRDefault="000D3A85" w:rsidP="000D3A85">
      <w:pPr>
        <w:pStyle w:val="Titre1"/>
        <w:numPr>
          <w:ilvl w:val="0"/>
          <w:numId w:val="34"/>
        </w:numPr>
        <w:tabs>
          <w:tab w:val="left" w:pos="567"/>
        </w:tabs>
        <w:spacing w:before="0" w:after="240"/>
        <w:jc w:val="both"/>
      </w:pPr>
      <w:bookmarkStart w:id="0" w:name="_Toc414208551"/>
      <w:r w:rsidRPr="0021619E">
        <w:t>Introduction</w:t>
      </w:r>
      <w:bookmarkEnd w:id="0"/>
    </w:p>
    <w:p w:rsidR="000D3A85" w:rsidRDefault="000D3A85" w:rsidP="000D3A85">
      <w:pPr>
        <w:pStyle w:val="Corpsdetexte"/>
      </w:pPr>
      <w:r>
        <w:t>Puisque toute personne est intuitivement capable de reconnaître un bon cours d’un mauvais, nous allons jouer sur ce savoir brut et le développer.</w:t>
      </w:r>
    </w:p>
    <w:p w:rsidR="000D3A85" w:rsidRDefault="000D3A85" w:rsidP="000D3A85">
      <w:pPr>
        <w:pStyle w:val="Corpsdetexte"/>
      </w:pPr>
      <w:r>
        <w:t>Les exercices suivants proposent de s’intéresser aux cours adressés aux débutants. Le domaine traité touche à la moto de cross.</w:t>
      </w:r>
      <w:r w:rsidRPr="00756B6E">
        <w:t xml:space="preserve"> </w:t>
      </w:r>
    </w:p>
    <w:p w:rsidR="000D3A85" w:rsidRPr="00B249EE" w:rsidRDefault="000D3A85" w:rsidP="000D3A85">
      <w:pPr>
        <w:jc w:val="center"/>
      </w:pPr>
      <w:r>
        <w:rPr>
          <w:noProof/>
        </w:rPr>
        <w:drawing>
          <wp:inline distT="0" distB="0" distL="0" distR="0" wp14:anchorId="5905B832" wp14:editId="4B784C67">
            <wp:extent cx="2438400" cy="1828800"/>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438400" cy="1828800"/>
                    </a:xfrm>
                    <a:prstGeom prst="rect">
                      <a:avLst/>
                    </a:prstGeom>
                    <a:noFill/>
                    <a:ln w="9525">
                      <a:noFill/>
                      <a:miter lim="800000"/>
                      <a:headEnd/>
                      <a:tailEnd/>
                    </a:ln>
                  </pic:spPr>
                </pic:pic>
              </a:graphicData>
            </a:graphic>
          </wp:inline>
        </w:drawing>
      </w:r>
    </w:p>
    <w:p w:rsidR="000D3A85" w:rsidRDefault="000D3A85" w:rsidP="000D3A85">
      <w:pPr>
        <w:pStyle w:val="Titre1"/>
        <w:numPr>
          <w:ilvl w:val="0"/>
          <w:numId w:val="34"/>
        </w:numPr>
        <w:tabs>
          <w:tab w:val="left" w:pos="567"/>
        </w:tabs>
        <w:spacing w:before="0" w:after="240"/>
        <w:jc w:val="both"/>
      </w:pPr>
      <w:bookmarkStart w:id="1" w:name="_Toc414208552"/>
      <w:r>
        <w:t>Exercices</w:t>
      </w:r>
      <w:bookmarkEnd w:id="1"/>
    </w:p>
    <w:p w:rsidR="000D3A85" w:rsidRPr="00B249EE" w:rsidRDefault="000D3A85" w:rsidP="000D3A85">
      <w:pPr>
        <w:pStyle w:val="Corpsdetexte"/>
      </w:pPr>
      <w:r>
        <w:t>Lisez, puis c</w:t>
      </w:r>
      <w:r w:rsidRPr="005E5340">
        <w:t>ommente</w:t>
      </w:r>
      <w:r>
        <w:t>z</w:t>
      </w:r>
      <w:r w:rsidRPr="005E5340">
        <w:t xml:space="preserve"> les deux techniques d’initiation à la moto racontées ci-dessous</w:t>
      </w:r>
      <w:r>
        <w:t xml:space="preserve">. </w:t>
      </w:r>
      <w:r w:rsidRPr="00B249EE">
        <w:t>Le premier cas est une compilation issue de divers récits de leçons peu réussies. Le deuxième récit est véridique.</w:t>
      </w:r>
    </w:p>
    <w:p w:rsidR="000D3A85" w:rsidRPr="00B249EE" w:rsidRDefault="000D3A85" w:rsidP="000D3A85">
      <w:pPr>
        <w:pStyle w:val="Corpsdetexte"/>
      </w:pPr>
      <w:r w:rsidRPr="00B249EE">
        <w:t xml:space="preserve">Concernant la moto, il s’agit d’une 80cm3 de cross, de petite taille (adaptée à un enfant de 11-12 ans environ), mais ce n’est pas un jouet. Le ralenti ne tient pas tout seul, elle est capable de rouler à 100km/h environ, pèse près de 100kg et propose 6 vitesses. Si elle est peu chargée, elle peut se cabrer en cas d’accélération en 1°, 2° et même 3° vitesse. La montée en couple (puissance) est brutale lorsque le « bon » régime moteur est atteint. </w:t>
      </w:r>
    </w:p>
    <w:p w:rsidR="000D3A85" w:rsidRDefault="000D3A85" w:rsidP="000D3A85">
      <w:pPr>
        <w:pStyle w:val="Corpsdetexte"/>
      </w:pPr>
      <w:r w:rsidRPr="00B249EE">
        <w:t>Les deux enfants formés n’étaient jamais montés sur une moto, même comme passager, l’activité la plus proche po</w:t>
      </w:r>
      <w:bookmarkStart w:id="2" w:name="_GoBack"/>
      <w:bookmarkEnd w:id="2"/>
      <w:r w:rsidRPr="00B249EE">
        <w:t>ur eux était le vélo.</w:t>
      </w:r>
    </w:p>
    <w:p w:rsidR="000D3A85" w:rsidRPr="00756B6E" w:rsidRDefault="000D3A85" w:rsidP="000D3A85">
      <w:pPr>
        <w:pStyle w:val="cours"/>
      </w:pPr>
      <w:r>
        <w:lastRenderedPageBreak/>
        <w:t>Cours 1:</w:t>
      </w:r>
      <w:r>
        <w:tab/>
        <w:t>Pascal –</w:t>
      </w:r>
      <w:r w:rsidRPr="005E5340">
        <w:t xml:space="preserve"> moniteur</w:t>
      </w:r>
      <w:r>
        <w:t>.</w:t>
      </w:r>
      <w:r>
        <w:br/>
      </w:r>
      <w:r w:rsidRPr="005E5340">
        <w:t>Marc</w:t>
      </w:r>
      <w:r>
        <w:t xml:space="preserve"> –</w:t>
      </w:r>
      <w:r w:rsidRPr="005E5340">
        <w:t xml:space="preserve"> </w:t>
      </w:r>
      <w:r>
        <w:t xml:space="preserve">débutant de </w:t>
      </w:r>
      <w:r w:rsidRPr="005E5340">
        <w:t xml:space="preserve">11 ans, assez grand </w:t>
      </w:r>
      <w:r>
        <w:t>pour tenir la moto en équilibre.</w:t>
      </w:r>
      <w:r>
        <w:br/>
        <w:t>M</w:t>
      </w:r>
      <w:r w:rsidRPr="005E5340">
        <w:t>oto sur un long chemin droit.</w:t>
      </w:r>
    </w:p>
    <w:p w:rsidR="000D3A85" w:rsidRPr="00E53648" w:rsidRDefault="000D3A85" w:rsidP="000D3A85">
      <w:pPr>
        <w:pStyle w:val="activite"/>
      </w:pPr>
      <w:r>
        <w:t>A</w:t>
      </w:r>
      <w:r w:rsidRPr="00E53648">
        <w:t>ctivité 0</w:t>
      </w:r>
      <w:r>
        <w:t>:</w:t>
      </w:r>
      <w:r>
        <w:tab/>
      </w:r>
      <w:r w:rsidRPr="00E53648">
        <w:t>(15 minutes)</w:t>
      </w:r>
      <w:r>
        <w:t> </w:t>
      </w:r>
      <w:r w:rsidRPr="00E53648">
        <w:t>: Théorie</w:t>
      </w:r>
      <w:r>
        <w:t> </w:t>
      </w:r>
      <w:r w:rsidRPr="00E53648">
        <w:t xml:space="preserve">: </w:t>
      </w:r>
      <w:r>
        <w:t>Marc</w:t>
      </w:r>
      <w:r w:rsidRPr="00E53648">
        <w:t xml:space="preserve"> enfile le casque et écoute les consignes, moteur de la moto allumé. </w:t>
      </w:r>
      <w:r>
        <w:t>Il</w:t>
      </w:r>
      <w:r w:rsidRPr="00E53648">
        <w:t xml:space="preserve"> essaie d</w:t>
      </w:r>
      <w:r>
        <w:t xml:space="preserve">e tout </w:t>
      </w:r>
      <w:r w:rsidRPr="00E53648">
        <w:t xml:space="preserve">enregistrer. Embrayage, vitesses, maintien du moteur… Le moniteur insiste pour </w:t>
      </w:r>
      <w:r>
        <w:t>qu’il</w:t>
      </w:r>
      <w:r w:rsidRPr="00E53648">
        <w:t xml:space="preserve"> ne reste pas en première pour ne pas abîmer </w:t>
      </w:r>
      <w:r>
        <w:t>le moteur et pour « apprendre juste dès le départ ».</w:t>
      </w:r>
    </w:p>
    <w:p w:rsidR="000D3A85" w:rsidRPr="00E53648" w:rsidRDefault="000D3A85" w:rsidP="000D3A85">
      <w:pPr>
        <w:pStyle w:val="activite"/>
      </w:pPr>
      <w:r>
        <w:t>A</w:t>
      </w:r>
      <w:r w:rsidRPr="00E53648">
        <w:t>ctivité 1</w:t>
      </w:r>
      <w:r>
        <w:t>:</w:t>
      </w:r>
      <w:r>
        <w:tab/>
      </w:r>
      <w:r w:rsidRPr="00E53648">
        <w:t>(5 minutes)</w:t>
      </w:r>
      <w:r>
        <w:t> </w:t>
      </w:r>
      <w:r w:rsidRPr="00E53648">
        <w:t xml:space="preserve">: </w:t>
      </w:r>
      <w:r>
        <w:t>Très concentré</w:t>
      </w:r>
      <w:r w:rsidRPr="00E53648">
        <w:t xml:space="preserve">, </w:t>
      </w:r>
      <w:r>
        <w:t>Marc</w:t>
      </w:r>
      <w:r w:rsidRPr="00E53648">
        <w:t xml:space="preserve"> essaie le démarrage. Après une quinzaine d’essais, la moto s’arrache et part rapidement en ligne droite. </w:t>
      </w:r>
      <w:r>
        <w:t>Il</w:t>
      </w:r>
      <w:r w:rsidRPr="00E53648">
        <w:t xml:space="preserve"> réussit même à passer la deuxième</w:t>
      </w:r>
      <w:r>
        <w:t>,</w:t>
      </w:r>
      <w:r w:rsidRPr="00E53648">
        <w:t xml:space="preserve"> </w:t>
      </w:r>
      <w:r>
        <w:t>m</w:t>
      </w:r>
      <w:r w:rsidRPr="00E53648">
        <w:t xml:space="preserve">ais pas à rétrograder. Arrivé au bout de la ligne droite, </w:t>
      </w:r>
      <w:r>
        <w:t>il</w:t>
      </w:r>
      <w:r w:rsidRPr="00E53648">
        <w:t xml:space="preserve"> ne </w:t>
      </w:r>
      <w:r>
        <w:t>parvient</w:t>
      </w:r>
      <w:r w:rsidRPr="00E53648">
        <w:t xml:space="preserve"> pas à tourner en deuxième et tombe lourdement (bras bien éraflé). Situé à 300m du départ, </w:t>
      </w:r>
      <w:r>
        <w:t>il</w:t>
      </w:r>
      <w:r w:rsidRPr="00E53648">
        <w:t xml:space="preserve"> attendra un moment avant d’</w:t>
      </w:r>
      <w:r>
        <w:t>être secouru</w:t>
      </w:r>
      <w:r w:rsidRPr="00E53648">
        <w:t>.</w:t>
      </w:r>
    </w:p>
    <w:p w:rsidR="000D3A85" w:rsidRPr="00E53648" w:rsidRDefault="000D3A85" w:rsidP="000D3A85">
      <w:pPr>
        <w:pStyle w:val="activite"/>
      </w:pPr>
      <w:r>
        <w:t>Activité 2:</w:t>
      </w:r>
      <w:r>
        <w:tab/>
      </w:r>
      <w:r w:rsidRPr="00E53648">
        <w:t>(2 minutes)</w:t>
      </w:r>
      <w:r>
        <w:t> </w:t>
      </w:r>
      <w:r w:rsidRPr="00E53648">
        <w:t xml:space="preserve">: Même opération. Cette fois, le passage de la deuxième est fait à trop haut régime. La moto tire </w:t>
      </w:r>
      <w:r>
        <w:t>Marc en arrière, qui tire sur la poignée des gaz</w:t>
      </w:r>
      <w:r w:rsidRPr="00E53648">
        <w:t xml:space="preserve"> encore plus. La moto se lève. </w:t>
      </w:r>
      <w:r>
        <w:t>Marc</w:t>
      </w:r>
      <w:r w:rsidRPr="00E53648">
        <w:t xml:space="preserve"> finit dans le grillage, une profonde coupure sous l’œil. La leçon s’arrêtera là. </w:t>
      </w:r>
      <w:r>
        <w:t>Marc</w:t>
      </w:r>
      <w:r w:rsidRPr="00E53648">
        <w:t xml:space="preserve"> ne touchera plus à la moto pendant des mois.</w:t>
      </w:r>
    </w:p>
    <w:p w:rsidR="000D3A85" w:rsidRDefault="000D3A85" w:rsidP="000D3A85"/>
    <w:p w:rsidR="00E5443E" w:rsidRPr="00EF14DC" w:rsidRDefault="00E5443E" w:rsidP="000D3A85"/>
    <w:p w:rsidR="000D3A85" w:rsidRPr="005E5340" w:rsidRDefault="000D3A85" w:rsidP="000D3A85">
      <w:pPr>
        <w:pStyle w:val="cours"/>
      </w:pPr>
      <w:r w:rsidRPr="005E5340">
        <w:t xml:space="preserve">Cours 2: </w:t>
      </w:r>
      <w:r>
        <w:tab/>
      </w:r>
      <w:r w:rsidRPr="005E5340">
        <w:t>Eric</w:t>
      </w:r>
      <w:r>
        <w:t xml:space="preserve"> – moniteur.</w:t>
      </w:r>
      <w:r>
        <w:br/>
        <w:t>Simon – débutant de</w:t>
      </w:r>
      <w:r w:rsidRPr="005E5340">
        <w:t xml:space="preserve"> 10 ans</w:t>
      </w:r>
      <w:r>
        <w:t>.</w:t>
      </w:r>
      <w:r>
        <w:br/>
        <w:t>Moto s</w:t>
      </w:r>
      <w:r w:rsidRPr="005E5340">
        <w:t>ur un terrain large et</w:t>
      </w:r>
      <w:r>
        <w:t xml:space="preserve"> rond.</w:t>
      </w:r>
    </w:p>
    <w:p w:rsidR="000D3A85" w:rsidRPr="00E53648" w:rsidRDefault="000D3A85" w:rsidP="000D3A85">
      <w:pPr>
        <w:pStyle w:val="activite"/>
      </w:pPr>
      <w:r>
        <w:t>Activité 0:</w:t>
      </w:r>
      <w:r>
        <w:tab/>
      </w:r>
      <w:r w:rsidRPr="00E53648">
        <w:t>Simon s’habille (bottes, gants, gilet de sécurité, sauf casque), on lui explique juste les deux poignées, expliquées comme les deux « freins » d’un vélo.</w:t>
      </w:r>
    </w:p>
    <w:p w:rsidR="000D3A85" w:rsidRPr="00E53648" w:rsidRDefault="000D3A85" w:rsidP="000D3A85">
      <w:pPr>
        <w:pStyle w:val="activite"/>
      </w:pPr>
      <w:r>
        <w:t>Activité 1</w:t>
      </w:r>
      <w:r w:rsidRPr="00E53648">
        <w:t>:</w:t>
      </w:r>
      <w:r>
        <w:tab/>
      </w:r>
      <w:r w:rsidRPr="00E53648">
        <w:t>(3 minutes) Simon met le casque. Du haut d’une côte de 10m de long, Simon est poussé par le moniteur, moteur éteint. Il doit se maintenir en équilibre, freiner et s’arrêter sans que la moto ne tombe. 3 ou 4 fois de plus en plus vite. Simon apprend à serrer les deux « freins » (frein +  embrayage) pour s’arrêter. Activité réussie.</w:t>
      </w:r>
    </w:p>
    <w:p w:rsidR="000D3A85" w:rsidRPr="00E53648" w:rsidRDefault="000D3A85" w:rsidP="000D3A85">
      <w:pPr>
        <w:pStyle w:val="activite"/>
      </w:pPr>
      <w:r>
        <w:t>Activité 2</w:t>
      </w:r>
      <w:r w:rsidRPr="00E53648">
        <w:t>:</w:t>
      </w:r>
      <w:r>
        <w:tab/>
      </w:r>
      <w:r w:rsidRPr="00E53648">
        <w:t xml:space="preserve">(2 minutes) La moto est mise en marche par </w:t>
      </w:r>
      <w:r>
        <w:t>Eric</w:t>
      </w:r>
      <w:r w:rsidRPr="00E53648">
        <w:t>. Simon apprend à maintenir le moteur sans qu’il ne cale ni qu’il hurle.</w:t>
      </w:r>
    </w:p>
    <w:p w:rsidR="000D3A85" w:rsidRPr="00E53648" w:rsidRDefault="000D3A85" w:rsidP="000D3A85">
      <w:pPr>
        <w:pStyle w:val="activite"/>
      </w:pPr>
      <w:r>
        <w:t>Activité 3</w:t>
      </w:r>
      <w:r w:rsidRPr="00E53648">
        <w:t>:</w:t>
      </w:r>
      <w:r>
        <w:tab/>
      </w:r>
      <w:r w:rsidRPr="00E53648">
        <w:t xml:space="preserve">(30 minutes) Simon doit juste débrailler, la vitesse est passée par </w:t>
      </w:r>
      <w:r>
        <w:t>Eric</w:t>
      </w:r>
      <w:r w:rsidRPr="00E53648">
        <w:t xml:space="preserve">. Simon doit essayer de démarrer en relâchant lentement l’embrayage. Il sait qu’il devra faire plusieurs tours du terrain en rond et en première, puis s’arrêter quand le moniteur le dira. Comme l’activité marche bien, </w:t>
      </w:r>
      <w:r>
        <w:t>Eric</w:t>
      </w:r>
      <w:r w:rsidRPr="00E53648">
        <w:t xml:space="preserve"> se met à courir en zigzag et Simon doit le suivre. Après 5 à 10 minutes, une petite pause. Puis on recommence avec chaque fois un peu plus d’autonomie au démarrage. Simon </w:t>
      </w:r>
      <w:r>
        <w:t>passe de lui-même chaque fois un peu plus vite et</w:t>
      </w:r>
      <w:r w:rsidRPr="00E53648">
        <w:t xml:space="preserve"> sur un terrain </w:t>
      </w:r>
      <w:r>
        <w:t xml:space="preserve">de </w:t>
      </w:r>
      <w:r w:rsidRPr="00E53648">
        <w:t xml:space="preserve">plus </w:t>
      </w:r>
      <w:r>
        <w:t xml:space="preserve">en plus </w:t>
      </w:r>
      <w:r w:rsidRPr="00E53648">
        <w:t>accidenté.</w:t>
      </w:r>
    </w:p>
    <w:p w:rsidR="000D3A85" w:rsidRDefault="000D3A85" w:rsidP="000D3A85">
      <w:pPr>
        <w:pStyle w:val="activite"/>
      </w:pPr>
      <w:r>
        <w:t>Activité 4</w:t>
      </w:r>
      <w:r w:rsidRPr="00E53648">
        <w:t>:</w:t>
      </w:r>
      <w:r>
        <w:tab/>
      </w:r>
      <w:r w:rsidRPr="00E53648">
        <w:t>(10 minutes) Simon apprend à passer la deuxième sur un long bout de ligne droite. Puis à revenir en première pour tourner.</w:t>
      </w:r>
      <w:r>
        <w:t xml:space="preserve"> Son équilibre lui permet de passer les virages sans peine.</w:t>
      </w:r>
    </w:p>
    <w:p w:rsidR="000D3A85" w:rsidRPr="00E53648" w:rsidRDefault="000D3A85" w:rsidP="000D3A85">
      <w:pPr>
        <w:pStyle w:val="activite"/>
      </w:pPr>
      <w:r>
        <w:t>Activité 5</w:t>
      </w:r>
      <w:r w:rsidRPr="00E53648">
        <w:t>:</w:t>
      </w:r>
      <w:r>
        <w:tab/>
      </w:r>
      <w:r w:rsidRPr="00E53648">
        <w:t>(15 minutes) Retour à l’activité 3, plus ludique. Passage sur des terrains très accidentés. Prises de photos. Simon s’arrête, enchanté, et aide à ranger la moto.</w:t>
      </w:r>
    </w:p>
    <w:p w:rsidR="000D3A85" w:rsidRDefault="000D3A85" w:rsidP="00992F8B">
      <w:pPr>
        <w:pStyle w:val="Titre1"/>
        <w:pageBreakBefore/>
        <w:numPr>
          <w:ilvl w:val="0"/>
          <w:numId w:val="34"/>
        </w:numPr>
        <w:tabs>
          <w:tab w:val="left" w:pos="567"/>
        </w:tabs>
        <w:spacing w:before="0" w:after="120"/>
        <w:jc w:val="both"/>
      </w:pPr>
      <w:bookmarkStart w:id="3" w:name="_Toc414208553"/>
      <w:r>
        <w:lastRenderedPageBreak/>
        <w:t xml:space="preserve">Quels étaient </w:t>
      </w:r>
      <w:r w:rsidR="00F51B87">
        <w:t xml:space="preserve">le but et </w:t>
      </w:r>
      <w:r>
        <w:t>les objectifs du cours ?</w:t>
      </w:r>
      <w:bookmarkEnd w:id="3"/>
    </w:p>
    <w:tbl>
      <w:tblPr>
        <w:tblStyle w:val="Grilledutableau"/>
        <w:tblW w:w="0" w:type="auto"/>
        <w:tblLook w:val="04A0" w:firstRow="1" w:lastRow="0" w:firstColumn="1" w:lastColumn="0" w:noHBand="0" w:noVBand="1"/>
      </w:tblPr>
      <w:tblGrid>
        <w:gridCol w:w="9060"/>
      </w:tblGrid>
      <w:tr w:rsidR="00992F8B" w:rsidTr="00992F8B">
        <w:trPr>
          <w:trHeight w:hRule="exact" w:val="1701"/>
        </w:trPr>
        <w:tc>
          <w:tcPr>
            <w:tcW w:w="9062" w:type="dxa"/>
          </w:tcPr>
          <w:p w:rsidR="00992F8B" w:rsidRDefault="00992F8B" w:rsidP="00992F8B"/>
        </w:tc>
      </w:tr>
      <w:tr w:rsidR="000D3A85" w:rsidTr="00992F8B">
        <w:tblPrEx>
          <w:jc w:val="center"/>
        </w:tblPrEx>
        <w:trPr>
          <w:trHeight w:hRule="exact" w:val="1701"/>
          <w:jc w:val="center"/>
          <w:hidden/>
        </w:trPr>
        <w:tc>
          <w:tcPr>
            <w:tcW w:w="9062" w:type="dxa"/>
          </w:tcPr>
          <w:p w:rsidR="00F51B87" w:rsidRDefault="00F51B87" w:rsidP="00766DE2">
            <w:pPr>
              <w:rPr>
                <w:rStyle w:val="Reponse"/>
              </w:rPr>
            </w:pPr>
            <w:r>
              <w:rPr>
                <w:rStyle w:val="Reponse"/>
              </w:rPr>
              <w:t xml:space="preserve">But : </w:t>
            </w:r>
            <w:r w:rsidR="000D3A85" w:rsidRPr="00050C2C">
              <w:rPr>
                <w:rStyle w:val="Reponse"/>
              </w:rPr>
              <w:t xml:space="preserve">Initier un enfant d'une dizaine d'année </w:t>
            </w:r>
            <w:r>
              <w:rPr>
                <w:rStyle w:val="Reponse"/>
              </w:rPr>
              <w:t>en moto cross</w:t>
            </w:r>
          </w:p>
          <w:p w:rsidR="00F51B87" w:rsidRDefault="00F51B87" w:rsidP="00766DE2">
            <w:pPr>
              <w:rPr>
                <w:rStyle w:val="Reponse"/>
              </w:rPr>
            </w:pPr>
            <w:r>
              <w:rPr>
                <w:rStyle w:val="Reponse"/>
              </w:rPr>
              <w:t xml:space="preserve">Objectifs : </w:t>
            </w:r>
          </w:p>
          <w:p w:rsidR="000D3A85" w:rsidRDefault="000D3A85" w:rsidP="00F51B87">
            <w:pPr>
              <w:rPr>
                <w:rStyle w:val="Reponse"/>
              </w:rPr>
            </w:pPr>
            <w:r w:rsidRPr="00050C2C">
              <w:rPr>
                <w:rStyle w:val="Reponse"/>
              </w:rPr>
              <w:t xml:space="preserve">il </w:t>
            </w:r>
            <w:r w:rsidR="00F51B87">
              <w:rPr>
                <w:rStyle w:val="Reponse"/>
              </w:rPr>
              <w:t>doit être</w:t>
            </w:r>
            <w:r w:rsidRPr="00050C2C">
              <w:rPr>
                <w:rStyle w:val="Reponse"/>
              </w:rPr>
              <w:t xml:space="preserve"> capable de démarrer,</w:t>
            </w:r>
            <w:r w:rsidR="00F51B87">
              <w:rPr>
                <w:rStyle w:val="Reponse"/>
              </w:rPr>
              <w:t xml:space="preserve"> de</w:t>
            </w:r>
            <w:r w:rsidRPr="00050C2C">
              <w:rPr>
                <w:rStyle w:val="Reponse"/>
              </w:rPr>
              <w:t xml:space="preserve"> freiner, </w:t>
            </w:r>
            <w:r w:rsidR="00F51B87">
              <w:rPr>
                <w:rStyle w:val="Reponse"/>
              </w:rPr>
              <w:t xml:space="preserve">de </w:t>
            </w:r>
            <w:r w:rsidRPr="00050C2C">
              <w:rPr>
                <w:rStyle w:val="Reponse"/>
              </w:rPr>
              <w:t>rouler, sur une moto cross, dans un environnement propice à l'apprentissage de la discipline.</w:t>
            </w:r>
          </w:p>
          <w:p w:rsidR="00F51B87" w:rsidRPr="00050C2C" w:rsidRDefault="00F51B87" w:rsidP="00F51B87">
            <w:pPr>
              <w:rPr>
                <w:rStyle w:val="Reponse"/>
              </w:rPr>
            </w:pPr>
          </w:p>
        </w:tc>
      </w:tr>
    </w:tbl>
    <w:p w:rsidR="000D3A85" w:rsidRDefault="000D3A85" w:rsidP="00992F8B">
      <w:pPr>
        <w:pStyle w:val="Titre1"/>
        <w:numPr>
          <w:ilvl w:val="0"/>
          <w:numId w:val="34"/>
        </w:numPr>
        <w:tabs>
          <w:tab w:val="left" w:pos="567"/>
        </w:tabs>
        <w:spacing w:before="120" w:after="120"/>
        <w:jc w:val="both"/>
      </w:pPr>
      <w:bookmarkStart w:id="4" w:name="_Toc414208554"/>
      <w:r>
        <w:t>Quelles sont les difficultés probables pour s'initier à la moto cross ?</w:t>
      </w:r>
      <w:bookmarkEnd w:id="4"/>
    </w:p>
    <w:tbl>
      <w:tblPr>
        <w:tblStyle w:val="Grilledutableau"/>
        <w:tblW w:w="0" w:type="auto"/>
        <w:tblLook w:val="04A0" w:firstRow="1" w:lastRow="0" w:firstColumn="1" w:lastColumn="0" w:noHBand="0" w:noVBand="1"/>
      </w:tblPr>
      <w:tblGrid>
        <w:gridCol w:w="9060"/>
      </w:tblGrid>
      <w:tr w:rsidR="000D3A85" w:rsidTr="00992F8B">
        <w:trPr>
          <w:trHeight w:hRule="exact" w:val="1701"/>
          <w:hidden/>
        </w:trPr>
        <w:tc>
          <w:tcPr>
            <w:tcW w:w="9778" w:type="dxa"/>
          </w:tcPr>
          <w:p w:rsidR="000D3A85" w:rsidRPr="00050C2C" w:rsidRDefault="000D3A85" w:rsidP="000D3A85">
            <w:pPr>
              <w:numPr>
                <w:ilvl w:val="0"/>
                <w:numId w:val="37"/>
              </w:numPr>
              <w:tabs>
                <w:tab w:val="left" w:pos="284"/>
                <w:tab w:val="right" w:leader="dot" w:pos="9639"/>
              </w:tabs>
              <w:jc w:val="both"/>
              <w:rPr>
                <w:rStyle w:val="Reponse"/>
              </w:rPr>
            </w:pPr>
            <w:r w:rsidRPr="00050C2C">
              <w:rPr>
                <w:rStyle w:val="Reponse"/>
              </w:rPr>
              <w:t>Peur d'aller sur une moto la première fois</w:t>
            </w:r>
          </w:p>
          <w:p w:rsidR="000D3A85" w:rsidRPr="00050C2C" w:rsidRDefault="000D3A85" w:rsidP="000D3A85">
            <w:pPr>
              <w:numPr>
                <w:ilvl w:val="0"/>
                <w:numId w:val="37"/>
              </w:numPr>
              <w:tabs>
                <w:tab w:val="left" w:pos="284"/>
                <w:tab w:val="right" w:leader="dot" w:pos="9639"/>
              </w:tabs>
              <w:jc w:val="both"/>
              <w:rPr>
                <w:rStyle w:val="Reponse"/>
              </w:rPr>
            </w:pPr>
            <w:r w:rsidRPr="00050C2C">
              <w:rPr>
                <w:rStyle w:val="Reponse"/>
              </w:rPr>
              <w:t>Si jamais fait de vélo, peur d'appréhender l'équilibre sur 2 roues.</w:t>
            </w:r>
          </w:p>
          <w:p w:rsidR="000D3A85" w:rsidRPr="00050C2C" w:rsidRDefault="000D3A85" w:rsidP="000D3A85">
            <w:pPr>
              <w:numPr>
                <w:ilvl w:val="0"/>
                <w:numId w:val="37"/>
              </w:numPr>
              <w:tabs>
                <w:tab w:val="left" w:pos="284"/>
                <w:tab w:val="right" w:leader="dot" w:pos="9639"/>
              </w:tabs>
              <w:jc w:val="both"/>
              <w:rPr>
                <w:rStyle w:val="Reponse"/>
              </w:rPr>
            </w:pPr>
            <w:r w:rsidRPr="00050C2C">
              <w:rPr>
                <w:rStyle w:val="Reponse"/>
              </w:rPr>
              <w:t>Être capable d'utiliser correctement l'embrayage</w:t>
            </w:r>
          </w:p>
          <w:p w:rsidR="000D3A85" w:rsidRPr="00050C2C" w:rsidRDefault="000D3A85" w:rsidP="000D3A85">
            <w:pPr>
              <w:numPr>
                <w:ilvl w:val="0"/>
                <w:numId w:val="37"/>
              </w:numPr>
              <w:tabs>
                <w:tab w:val="left" w:pos="284"/>
                <w:tab w:val="right" w:leader="dot" w:pos="9639"/>
              </w:tabs>
              <w:jc w:val="both"/>
              <w:rPr>
                <w:rStyle w:val="Reponse"/>
              </w:rPr>
            </w:pPr>
            <w:r w:rsidRPr="00050C2C">
              <w:rPr>
                <w:rStyle w:val="Reponse"/>
              </w:rPr>
              <w:t>Maîtriser l'engin pour qu'il ne nous échappe pas</w:t>
            </w:r>
          </w:p>
          <w:p w:rsidR="000D3A85" w:rsidRPr="00050C2C" w:rsidRDefault="000D3A85" w:rsidP="000D3A85">
            <w:pPr>
              <w:numPr>
                <w:ilvl w:val="0"/>
                <w:numId w:val="37"/>
              </w:numPr>
              <w:tabs>
                <w:tab w:val="left" w:pos="284"/>
                <w:tab w:val="right" w:leader="dot" w:pos="9639"/>
              </w:tabs>
              <w:jc w:val="both"/>
              <w:rPr>
                <w:rStyle w:val="Reponse"/>
              </w:rPr>
            </w:pPr>
            <w:r w:rsidRPr="00050C2C">
              <w:rPr>
                <w:rStyle w:val="Reponse"/>
              </w:rPr>
              <w:t>Rapport de poids entre l'engin et l'utilisateur</w:t>
            </w:r>
          </w:p>
          <w:p w:rsidR="000D3A85" w:rsidRPr="00050C2C" w:rsidRDefault="000D3A85" w:rsidP="000D3A85">
            <w:pPr>
              <w:numPr>
                <w:ilvl w:val="0"/>
                <w:numId w:val="37"/>
              </w:numPr>
              <w:tabs>
                <w:tab w:val="left" w:pos="284"/>
                <w:tab w:val="right" w:leader="dot" w:pos="9639"/>
              </w:tabs>
              <w:jc w:val="both"/>
              <w:rPr>
                <w:rStyle w:val="Reponse"/>
              </w:rPr>
            </w:pPr>
            <w:r w:rsidRPr="00050C2C">
              <w:rPr>
                <w:rStyle w:val="Reponse"/>
              </w:rPr>
              <w:t>Gestion de la vitesse</w:t>
            </w:r>
          </w:p>
          <w:p w:rsidR="000D3A85" w:rsidRPr="00050C2C" w:rsidRDefault="000D3A85" w:rsidP="000D3A85">
            <w:pPr>
              <w:numPr>
                <w:ilvl w:val="0"/>
                <w:numId w:val="37"/>
              </w:numPr>
              <w:tabs>
                <w:tab w:val="left" w:pos="284"/>
                <w:tab w:val="right" w:leader="dot" w:pos="9639"/>
              </w:tabs>
              <w:jc w:val="both"/>
              <w:rPr>
                <w:rStyle w:val="Reponse"/>
              </w:rPr>
            </w:pPr>
            <w:r w:rsidRPr="00050C2C">
              <w:rPr>
                <w:rStyle w:val="Reponse"/>
              </w:rPr>
              <w:t>Gestion du freinage</w:t>
            </w:r>
          </w:p>
          <w:p w:rsidR="000D3A85" w:rsidRPr="00050C2C" w:rsidRDefault="000D3A85" w:rsidP="000D3A85">
            <w:pPr>
              <w:numPr>
                <w:ilvl w:val="0"/>
                <w:numId w:val="37"/>
              </w:numPr>
              <w:tabs>
                <w:tab w:val="left" w:pos="284"/>
                <w:tab w:val="right" w:leader="dot" w:pos="9639"/>
              </w:tabs>
              <w:jc w:val="both"/>
              <w:rPr>
                <w:rStyle w:val="Reponse"/>
              </w:rPr>
            </w:pPr>
            <w:r w:rsidRPr="00050C2C">
              <w:rPr>
                <w:rStyle w:val="Reponse"/>
              </w:rPr>
              <w:t>Equipement</w:t>
            </w:r>
          </w:p>
          <w:p w:rsidR="000D3A85" w:rsidRPr="00050C2C" w:rsidRDefault="000D3A85" w:rsidP="000D3A85">
            <w:pPr>
              <w:numPr>
                <w:ilvl w:val="0"/>
                <w:numId w:val="37"/>
              </w:numPr>
              <w:tabs>
                <w:tab w:val="left" w:pos="284"/>
                <w:tab w:val="right" w:leader="dot" w:pos="9639"/>
              </w:tabs>
              <w:jc w:val="both"/>
              <w:rPr>
                <w:rStyle w:val="Reponse"/>
              </w:rPr>
            </w:pPr>
            <w:r w:rsidRPr="00050C2C">
              <w:rPr>
                <w:rStyle w:val="Reponse"/>
              </w:rPr>
              <w:t>Choix du terrain d'apprentissage</w:t>
            </w:r>
          </w:p>
          <w:p w:rsidR="000D3A85" w:rsidRPr="00050C2C" w:rsidRDefault="000D3A85" w:rsidP="000D3A85">
            <w:pPr>
              <w:numPr>
                <w:ilvl w:val="0"/>
                <w:numId w:val="37"/>
              </w:numPr>
              <w:tabs>
                <w:tab w:val="left" w:pos="284"/>
                <w:tab w:val="right" w:leader="dot" w:pos="9639"/>
              </w:tabs>
              <w:jc w:val="both"/>
              <w:rPr>
                <w:rStyle w:val="Reponse"/>
              </w:rPr>
            </w:pPr>
            <w:r w:rsidRPr="00050C2C">
              <w:rPr>
                <w:rStyle w:val="Reponse"/>
              </w:rPr>
              <w:t>Equipement de base (casque, gants, ...)</w:t>
            </w:r>
          </w:p>
          <w:p w:rsidR="000D3A85" w:rsidRPr="00050C2C" w:rsidRDefault="000D3A85" w:rsidP="000D3A85">
            <w:pPr>
              <w:numPr>
                <w:ilvl w:val="0"/>
                <w:numId w:val="37"/>
              </w:numPr>
              <w:tabs>
                <w:tab w:val="left" w:pos="284"/>
                <w:tab w:val="right" w:leader="dot" w:pos="9639"/>
              </w:tabs>
              <w:jc w:val="both"/>
              <w:rPr>
                <w:rStyle w:val="Reponse"/>
              </w:rPr>
            </w:pPr>
            <w:r w:rsidRPr="00050C2C">
              <w:rPr>
                <w:rStyle w:val="Reponse"/>
              </w:rPr>
              <w:t>Technique (</w:t>
            </w:r>
            <w:r w:rsidR="00521809" w:rsidRPr="00050C2C">
              <w:rPr>
                <w:rStyle w:val="Reponse"/>
              </w:rPr>
              <w:t>équilibre</w:t>
            </w:r>
            <w:r w:rsidRPr="00050C2C">
              <w:rPr>
                <w:rStyle w:val="Reponse"/>
              </w:rPr>
              <w:t>, virage, freinage, accélération, bruit, coordination pieds-mains, portée du regard, vitesse adaptée aux situations, etc.</w:t>
            </w:r>
          </w:p>
          <w:p w:rsidR="000D3A85" w:rsidRPr="00050C2C" w:rsidRDefault="000D3A85" w:rsidP="000D3A85">
            <w:pPr>
              <w:numPr>
                <w:ilvl w:val="0"/>
                <w:numId w:val="37"/>
              </w:numPr>
              <w:tabs>
                <w:tab w:val="left" w:pos="284"/>
                <w:tab w:val="right" w:leader="dot" w:pos="9639"/>
              </w:tabs>
              <w:jc w:val="both"/>
              <w:rPr>
                <w:rStyle w:val="Reponse"/>
              </w:rPr>
            </w:pPr>
            <w:r w:rsidRPr="00050C2C">
              <w:rPr>
                <w:rStyle w:val="Reponse"/>
              </w:rPr>
              <w:t>Moral de l’apprenant (peur, stress, phobie, casse-cou, ...)</w:t>
            </w:r>
          </w:p>
          <w:p w:rsidR="000D3A85" w:rsidRPr="00050C2C" w:rsidRDefault="000D3A85" w:rsidP="000D3A85">
            <w:pPr>
              <w:numPr>
                <w:ilvl w:val="0"/>
                <w:numId w:val="37"/>
              </w:numPr>
              <w:tabs>
                <w:tab w:val="left" w:pos="284"/>
              </w:tabs>
              <w:jc w:val="both"/>
              <w:rPr>
                <w:rStyle w:val="Reponse"/>
              </w:rPr>
            </w:pPr>
            <w:r w:rsidRPr="00050C2C">
              <w:rPr>
                <w:rStyle w:val="Reponse"/>
              </w:rPr>
              <w:t>Environnement (coach présent, lieu adéquat, conditions idéales, ...).</w:t>
            </w:r>
          </w:p>
          <w:p w:rsidR="000D3A85" w:rsidRDefault="000D3A85" w:rsidP="00766DE2"/>
        </w:tc>
      </w:tr>
    </w:tbl>
    <w:p w:rsidR="000D3A85" w:rsidRDefault="000D3A85" w:rsidP="00992F8B">
      <w:pPr>
        <w:pStyle w:val="Titre1"/>
        <w:numPr>
          <w:ilvl w:val="0"/>
          <w:numId w:val="34"/>
        </w:numPr>
        <w:tabs>
          <w:tab w:val="left" w:pos="567"/>
        </w:tabs>
        <w:spacing w:before="120" w:after="120"/>
        <w:jc w:val="both"/>
      </w:pPr>
      <w:bookmarkStart w:id="5" w:name="_Toc414208555"/>
      <w:r>
        <w:t xml:space="preserve">Que voulaient </w:t>
      </w:r>
      <w:r w:rsidR="00F51B87">
        <w:t xml:space="preserve">(probablement) </w:t>
      </w:r>
      <w:r>
        <w:t>faire les formateurs ?</w:t>
      </w:r>
      <w:bookmarkEnd w:id="5"/>
    </w:p>
    <w:tbl>
      <w:tblPr>
        <w:tblStyle w:val="Grilledutableau"/>
        <w:tblW w:w="0" w:type="auto"/>
        <w:tblLook w:val="04A0" w:firstRow="1" w:lastRow="0" w:firstColumn="1" w:lastColumn="0" w:noHBand="0" w:noVBand="1"/>
      </w:tblPr>
      <w:tblGrid>
        <w:gridCol w:w="4530"/>
        <w:gridCol w:w="4530"/>
      </w:tblGrid>
      <w:tr w:rsidR="000D3A85" w:rsidTr="00992F8B">
        <w:trPr>
          <w:trHeight w:hRule="exact" w:val="1701"/>
        </w:trPr>
        <w:tc>
          <w:tcPr>
            <w:tcW w:w="4889" w:type="dxa"/>
          </w:tcPr>
          <w:p w:rsidR="000D3A85" w:rsidRPr="0041385D" w:rsidRDefault="000D3A85" w:rsidP="00992F8B">
            <w:pPr>
              <w:jc w:val="center"/>
            </w:pPr>
            <w:r>
              <w:t>Formateur 1</w:t>
            </w:r>
          </w:p>
        </w:tc>
        <w:tc>
          <w:tcPr>
            <w:tcW w:w="4889" w:type="dxa"/>
          </w:tcPr>
          <w:p w:rsidR="000D3A85" w:rsidRPr="0041385D" w:rsidRDefault="000D3A85" w:rsidP="00992F8B">
            <w:pPr>
              <w:jc w:val="center"/>
            </w:pPr>
            <w:r>
              <w:t>Formateur 2</w:t>
            </w:r>
          </w:p>
        </w:tc>
      </w:tr>
      <w:tr w:rsidR="000D3A85" w:rsidRPr="00EB76C1" w:rsidTr="00766DE2">
        <w:trPr>
          <w:trHeight w:hRule="exact" w:val="2082"/>
          <w:hidden/>
        </w:trPr>
        <w:tc>
          <w:tcPr>
            <w:tcW w:w="4889" w:type="dxa"/>
          </w:tcPr>
          <w:p w:rsidR="000D3A85" w:rsidRPr="00050C2C" w:rsidRDefault="000D3A85" w:rsidP="000D3A85">
            <w:pPr>
              <w:numPr>
                <w:ilvl w:val="0"/>
                <w:numId w:val="39"/>
              </w:numPr>
              <w:tabs>
                <w:tab w:val="left" w:pos="284"/>
              </w:tabs>
              <w:jc w:val="both"/>
              <w:rPr>
                <w:rStyle w:val="Reponse"/>
              </w:rPr>
            </w:pPr>
            <w:r w:rsidRPr="00050C2C">
              <w:rPr>
                <w:rStyle w:val="Reponse"/>
              </w:rPr>
              <w:t>Enseigner le plus rapidement possible</w:t>
            </w:r>
          </w:p>
          <w:p w:rsidR="000D3A85" w:rsidRPr="00050C2C" w:rsidRDefault="000D3A85" w:rsidP="000D3A85">
            <w:pPr>
              <w:numPr>
                <w:ilvl w:val="0"/>
                <w:numId w:val="39"/>
              </w:numPr>
              <w:tabs>
                <w:tab w:val="left" w:pos="284"/>
              </w:tabs>
              <w:jc w:val="both"/>
              <w:rPr>
                <w:rStyle w:val="Reponse"/>
              </w:rPr>
            </w:pPr>
            <w:r w:rsidRPr="00050C2C">
              <w:rPr>
                <w:rStyle w:val="Reponse"/>
              </w:rPr>
              <w:t>Ménager le matériel (au détriment de l'élève)</w:t>
            </w:r>
          </w:p>
          <w:p w:rsidR="000D3A85" w:rsidRPr="00050C2C" w:rsidRDefault="000D3A85" w:rsidP="000D3A85">
            <w:pPr>
              <w:numPr>
                <w:ilvl w:val="0"/>
                <w:numId w:val="39"/>
              </w:numPr>
              <w:tabs>
                <w:tab w:val="left" w:pos="284"/>
              </w:tabs>
              <w:jc w:val="both"/>
              <w:rPr>
                <w:rStyle w:val="Reponse"/>
              </w:rPr>
            </w:pPr>
            <w:r w:rsidRPr="00050C2C">
              <w:rPr>
                <w:rStyle w:val="Reponse"/>
              </w:rPr>
              <w:t>Expliquer d'abord le tout en une fois, et laisser l'élève se débrouiller ensuite</w:t>
            </w:r>
          </w:p>
          <w:p w:rsidR="000D3A85" w:rsidRPr="00050C2C" w:rsidRDefault="000D3A85" w:rsidP="00766DE2">
            <w:pPr>
              <w:rPr>
                <w:rStyle w:val="Reponse"/>
              </w:rPr>
            </w:pPr>
          </w:p>
        </w:tc>
        <w:tc>
          <w:tcPr>
            <w:tcW w:w="4889" w:type="dxa"/>
          </w:tcPr>
          <w:p w:rsidR="000D3A85" w:rsidRPr="00050C2C" w:rsidRDefault="000D3A85" w:rsidP="000D3A85">
            <w:pPr>
              <w:numPr>
                <w:ilvl w:val="0"/>
                <w:numId w:val="39"/>
              </w:numPr>
              <w:tabs>
                <w:tab w:val="left" w:pos="284"/>
              </w:tabs>
              <w:jc w:val="both"/>
              <w:rPr>
                <w:rStyle w:val="Reponse"/>
              </w:rPr>
            </w:pPr>
            <w:r w:rsidRPr="00050C2C">
              <w:rPr>
                <w:rStyle w:val="Reponse"/>
              </w:rPr>
              <w:t>Découper son cours en plusieurs séquences.</w:t>
            </w:r>
          </w:p>
          <w:p w:rsidR="000D3A85" w:rsidRPr="00050C2C" w:rsidRDefault="000D3A85" w:rsidP="000D3A85">
            <w:pPr>
              <w:numPr>
                <w:ilvl w:val="0"/>
                <w:numId w:val="39"/>
              </w:numPr>
              <w:tabs>
                <w:tab w:val="left" w:pos="284"/>
              </w:tabs>
              <w:jc w:val="both"/>
              <w:rPr>
                <w:rStyle w:val="Reponse"/>
              </w:rPr>
            </w:pPr>
            <w:r w:rsidRPr="00050C2C">
              <w:rPr>
                <w:rStyle w:val="Reponse"/>
              </w:rPr>
              <w:t>Faire en sorte de limiter les moments de théorie au minimum et pratiquer tout de suite pour que l'élève ne doive pas apprendre trop à la fois</w:t>
            </w:r>
          </w:p>
          <w:p w:rsidR="000D3A85" w:rsidRPr="00050C2C" w:rsidRDefault="000D3A85" w:rsidP="000D3A85">
            <w:pPr>
              <w:numPr>
                <w:ilvl w:val="0"/>
                <w:numId w:val="39"/>
              </w:numPr>
              <w:tabs>
                <w:tab w:val="left" w:pos="284"/>
              </w:tabs>
              <w:jc w:val="both"/>
              <w:rPr>
                <w:rStyle w:val="Reponse"/>
              </w:rPr>
            </w:pPr>
            <w:r w:rsidRPr="00050C2C">
              <w:rPr>
                <w:rStyle w:val="Reponse"/>
              </w:rPr>
              <w:t>Prendre un appareil de photos pour laisser un souvenir à l'élève</w:t>
            </w:r>
          </w:p>
          <w:p w:rsidR="000D3A85" w:rsidRPr="00050C2C" w:rsidRDefault="000D3A85" w:rsidP="00766DE2">
            <w:pPr>
              <w:rPr>
                <w:rStyle w:val="Reponse"/>
              </w:rPr>
            </w:pPr>
          </w:p>
        </w:tc>
      </w:tr>
    </w:tbl>
    <w:p w:rsidR="000D3A85" w:rsidRDefault="000D3A85" w:rsidP="00992F8B">
      <w:pPr>
        <w:pStyle w:val="Titre1"/>
        <w:numPr>
          <w:ilvl w:val="0"/>
          <w:numId w:val="34"/>
        </w:numPr>
        <w:tabs>
          <w:tab w:val="left" w:pos="567"/>
        </w:tabs>
        <w:spacing w:before="120" w:after="120"/>
        <w:jc w:val="both"/>
      </w:pPr>
      <w:bookmarkStart w:id="6" w:name="_Toc414208556"/>
      <w:r>
        <w:t>Qu'ont fait effectivement les formateurs ?</w:t>
      </w:r>
      <w:bookmarkEnd w:id="6"/>
    </w:p>
    <w:tbl>
      <w:tblPr>
        <w:tblStyle w:val="Grilledutableau"/>
        <w:tblW w:w="0" w:type="auto"/>
        <w:tblLook w:val="04A0" w:firstRow="1" w:lastRow="0" w:firstColumn="1" w:lastColumn="0" w:noHBand="0" w:noVBand="1"/>
      </w:tblPr>
      <w:tblGrid>
        <w:gridCol w:w="4530"/>
        <w:gridCol w:w="4530"/>
      </w:tblGrid>
      <w:tr w:rsidR="000D3A85" w:rsidRPr="0041385D" w:rsidTr="00992F8B">
        <w:trPr>
          <w:trHeight w:hRule="exact" w:val="1701"/>
        </w:trPr>
        <w:tc>
          <w:tcPr>
            <w:tcW w:w="4889" w:type="dxa"/>
          </w:tcPr>
          <w:p w:rsidR="000D3A85" w:rsidRPr="0041385D" w:rsidRDefault="000D3A85" w:rsidP="00992F8B">
            <w:pPr>
              <w:pStyle w:val="Corpsdetexte"/>
              <w:jc w:val="center"/>
            </w:pPr>
            <w:r w:rsidRPr="0041385D">
              <w:t>Formateur 1</w:t>
            </w:r>
          </w:p>
        </w:tc>
        <w:tc>
          <w:tcPr>
            <w:tcW w:w="4889" w:type="dxa"/>
          </w:tcPr>
          <w:p w:rsidR="000D3A85" w:rsidRPr="0041385D" w:rsidRDefault="000D3A85" w:rsidP="00992F8B">
            <w:pPr>
              <w:pStyle w:val="Corpsdetexte"/>
              <w:jc w:val="center"/>
            </w:pPr>
            <w:r w:rsidRPr="0041385D">
              <w:t>Formateur 2</w:t>
            </w:r>
          </w:p>
        </w:tc>
      </w:tr>
      <w:tr w:rsidR="000D3A85" w:rsidRPr="00EB76C1" w:rsidTr="00766DE2">
        <w:trPr>
          <w:trHeight w:val="2835"/>
          <w:hidden/>
        </w:trPr>
        <w:tc>
          <w:tcPr>
            <w:tcW w:w="4889" w:type="dxa"/>
          </w:tcPr>
          <w:p w:rsidR="000D3A85" w:rsidRPr="00050C2C" w:rsidRDefault="000D3A85" w:rsidP="000D3A85">
            <w:pPr>
              <w:numPr>
                <w:ilvl w:val="0"/>
                <w:numId w:val="40"/>
              </w:numPr>
              <w:tabs>
                <w:tab w:val="left" w:pos="284"/>
              </w:tabs>
              <w:jc w:val="both"/>
              <w:rPr>
                <w:rStyle w:val="Reponse"/>
              </w:rPr>
            </w:pPr>
            <w:r w:rsidRPr="00050C2C">
              <w:rPr>
                <w:rStyle w:val="Reponse"/>
              </w:rPr>
              <w:t>Donné une théorie qui n'a pas été entendue et/ou comprise</w:t>
            </w:r>
          </w:p>
          <w:p w:rsidR="000D3A85" w:rsidRPr="00050C2C" w:rsidRDefault="000D3A85" w:rsidP="000D3A85">
            <w:pPr>
              <w:numPr>
                <w:ilvl w:val="0"/>
                <w:numId w:val="40"/>
              </w:numPr>
              <w:tabs>
                <w:tab w:val="left" w:pos="284"/>
              </w:tabs>
              <w:jc w:val="both"/>
              <w:rPr>
                <w:rStyle w:val="Reponse"/>
              </w:rPr>
            </w:pPr>
            <w:r w:rsidRPr="00050C2C">
              <w:rPr>
                <w:rStyle w:val="Reponse"/>
              </w:rPr>
              <w:t>Privilégié le bien du matériel avant celui de l'élève</w:t>
            </w:r>
          </w:p>
          <w:p w:rsidR="000D3A85" w:rsidRPr="00050C2C" w:rsidRDefault="000D3A85" w:rsidP="000D3A85">
            <w:pPr>
              <w:numPr>
                <w:ilvl w:val="0"/>
                <w:numId w:val="40"/>
              </w:numPr>
              <w:tabs>
                <w:tab w:val="left" w:pos="284"/>
              </w:tabs>
              <w:jc w:val="both"/>
              <w:rPr>
                <w:rStyle w:val="Reponse"/>
              </w:rPr>
            </w:pPr>
            <w:r w:rsidRPr="00050C2C">
              <w:rPr>
                <w:rStyle w:val="Reponse"/>
              </w:rPr>
              <w:t>Laissé l'élève se débrouiller tout seul</w:t>
            </w:r>
          </w:p>
          <w:p w:rsidR="000D3A85" w:rsidRPr="00050C2C" w:rsidRDefault="000D3A85" w:rsidP="00766DE2">
            <w:pPr>
              <w:rPr>
                <w:rStyle w:val="Reponse"/>
              </w:rPr>
            </w:pPr>
          </w:p>
        </w:tc>
        <w:tc>
          <w:tcPr>
            <w:tcW w:w="4889" w:type="dxa"/>
          </w:tcPr>
          <w:p w:rsidR="000D3A85" w:rsidRPr="00050C2C" w:rsidRDefault="000D3A85" w:rsidP="000D3A85">
            <w:pPr>
              <w:numPr>
                <w:ilvl w:val="0"/>
                <w:numId w:val="40"/>
              </w:numPr>
              <w:tabs>
                <w:tab w:val="left" w:pos="284"/>
              </w:tabs>
              <w:jc w:val="both"/>
              <w:rPr>
                <w:rStyle w:val="Reponse"/>
              </w:rPr>
            </w:pPr>
            <w:r w:rsidRPr="00050C2C">
              <w:rPr>
                <w:rStyle w:val="Reponse"/>
              </w:rPr>
              <w:t>Expliqué le freinage</w:t>
            </w:r>
          </w:p>
          <w:p w:rsidR="000D3A85" w:rsidRPr="00050C2C" w:rsidRDefault="000D3A85" w:rsidP="000D3A85">
            <w:pPr>
              <w:numPr>
                <w:ilvl w:val="0"/>
                <w:numId w:val="40"/>
              </w:numPr>
              <w:tabs>
                <w:tab w:val="left" w:pos="284"/>
              </w:tabs>
              <w:jc w:val="both"/>
              <w:rPr>
                <w:rStyle w:val="Reponse"/>
              </w:rPr>
            </w:pPr>
            <w:r w:rsidRPr="00050C2C">
              <w:rPr>
                <w:rStyle w:val="Reponse"/>
              </w:rPr>
              <w:t>Equipé l'élève</w:t>
            </w:r>
          </w:p>
          <w:p w:rsidR="000D3A85" w:rsidRPr="00050C2C" w:rsidRDefault="000D3A85" w:rsidP="000D3A85">
            <w:pPr>
              <w:numPr>
                <w:ilvl w:val="0"/>
                <w:numId w:val="40"/>
              </w:numPr>
              <w:tabs>
                <w:tab w:val="left" w:pos="284"/>
              </w:tabs>
              <w:jc w:val="both"/>
              <w:rPr>
                <w:rStyle w:val="Reponse"/>
              </w:rPr>
            </w:pPr>
            <w:r w:rsidRPr="00050C2C">
              <w:rPr>
                <w:rStyle w:val="Reponse"/>
              </w:rPr>
              <w:t>Vérifié l'aptitude au freinage en poussant la moto</w:t>
            </w:r>
          </w:p>
          <w:p w:rsidR="000D3A85" w:rsidRPr="00050C2C" w:rsidRDefault="000D3A85" w:rsidP="000D3A85">
            <w:pPr>
              <w:numPr>
                <w:ilvl w:val="0"/>
                <w:numId w:val="40"/>
              </w:numPr>
              <w:tabs>
                <w:tab w:val="left" w:pos="284"/>
              </w:tabs>
              <w:jc w:val="both"/>
              <w:rPr>
                <w:rStyle w:val="Reponse"/>
              </w:rPr>
            </w:pPr>
            <w:r w:rsidRPr="00050C2C">
              <w:rPr>
                <w:rStyle w:val="Reponse"/>
              </w:rPr>
              <w:t>Pratiqué le freinage en parallèle avec le débrayage</w:t>
            </w:r>
          </w:p>
          <w:p w:rsidR="000D3A85" w:rsidRDefault="000D3A85" w:rsidP="000D3A85">
            <w:pPr>
              <w:numPr>
                <w:ilvl w:val="0"/>
                <w:numId w:val="40"/>
              </w:numPr>
              <w:tabs>
                <w:tab w:val="left" w:pos="284"/>
              </w:tabs>
              <w:jc w:val="both"/>
              <w:rPr>
                <w:rStyle w:val="Reponse"/>
              </w:rPr>
            </w:pPr>
            <w:r w:rsidRPr="00050C2C">
              <w:rPr>
                <w:rStyle w:val="Reponse"/>
              </w:rPr>
              <w:t>Mis le moteur en marche sans faire câler le moteur</w:t>
            </w:r>
          </w:p>
          <w:p w:rsidR="00766DE2" w:rsidRDefault="00766DE2" w:rsidP="000D3A85">
            <w:pPr>
              <w:numPr>
                <w:ilvl w:val="0"/>
                <w:numId w:val="40"/>
              </w:numPr>
              <w:tabs>
                <w:tab w:val="left" w:pos="284"/>
              </w:tabs>
              <w:jc w:val="both"/>
              <w:rPr>
                <w:rStyle w:val="Reponse"/>
              </w:rPr>
            </w:pPr>
            <w:r>
              <w:rPr>
                <w:rStyle w:val="Reponse"/>
              </w:rPr>
              <w:t>Aidé à rouler lentement pour acquérir l’équilibre</w:t>
            </w:r>
          </w:p>
          <w:p w:rsidR="00766DE2" w:rsidRPr="00050C2C" w:rsidRDefault="00766DE2" w:rsidP="000D3A85">
            <w:pPr>
              <w:numPr>
                <w:ilvl w:val="0"/>
                <w:numId w:val="40"/>
              </w:numPr>
              <w:tabs>
                <w:tab w:val="left" w:pos="284"/>
              </w:tabs>
              <w:jc w:val="both"/>
              <w:rPr>
                <w:rStyle w:val="Reponse"/>
              </w:rPr>
            </w:pPr>
            <w:r>
              <w:rPr>
                <w:rStyle w:val="Reponse"/>
              </w:rPr>
              <w:t>Stimulé pour rouler vite et passer de la 1° à la 2° vitesse et inversement</w:t>
            </w:r>
          </w:p>
          <w:p w:rsidR="000D3A85" w:rsidRPr="00050C2C" w:rsidRDefault="000D3A85" w:rsidP="000D3A85">
            <w:pPr>
              <w:numPr>
                <w:ilvl w:val="0"/>
                <w:numId w:val="40"/>
              </w:numPr>
              <w:tabs>
                <w:tab w:val="left" w:pos="284"/>
              </w:tabs>
              <w:jc w:val="both"/>
              <w:rPr>
                <w:rStyle w:val="Reponse"/>
              </w:rPr>
            </w:pPr>
            <w:r w:rsidRPr="00050C2C">
              <w:rPr>
                <w:rStyle w:val="Reponse"/>
              </w:rPr>
              <w:t>Pris une photo à la fin du cours</w:t>
            </w:r>
          </w:p>
          <w:p w:rsidR="000D3A85" w:rsidRPr="00050C2C" w:rsidRDefault="000D3A85" w:rsidP="00766DE2">
            <w:pPr>
              <w:rPr>
                <w:rStyle w:val="Reponse"/>
              </w:rPr>
            </w:pPr>
          </w:p>
        </w:tc>
      </w:tr>
    </w:tbl>
    <w:p w:rsidR="000D3A85" w:rsidRDefault="000D3A85" w:rsidP="00992F8B">
      <w:pPr>
        <w:pStyle w:val="Titre1"/>
        <w:numPr>
          <w:ilvl w:val="0"/>
          <w:numId w:val="34"/>
        </w:numPr>
        <w:tabs>
          <w:tab w:val="left" w:pos="567"/>
        </w:tabs>
        <w:spacing w:before="120" w:after="120"/>
        <w:jc w:val="both"/>
      </w:pPr>
      <w:bookmarkStart w:id="7" w:name="_Toc414208557"/>
      <w:r>
        <w:t>Qu'ont-ils éventuellement oublié de faire ?</w:t>
      </w:r>
      <w:bookmarkEnd w:id="7"/>
    </w:p>
    <w:tbl>
      <w:tblPr>
        <w:tblStyle w:val="Grilledutableau"/>
        <w:tblW w:w="0" w:type="auto"/>
        <w:tblLook w:val="04A0" w:firstRow="1" w:lastRow="0" w:firstColumn="1" w:lastColumn="0" w:noHBand="0" w:noVBand="1"/>
      </w:tblPr>
      <w:tblGrid>
        <w:gridCol w:w="4530"/>
        <w:gridCol w:w="4530"/>
      </w:tblGrid>
      <w:tr w:rsidR="000D3A85" w:rsidRPr="0041385D" w:rsidTr="00992F8B">
        <w:trPr>
          <w:trHeight w:hRule="exact" w:val="1701"/>
        </w:trPr>
        <w:tc>
          <w:tcPr>
            <w:tcW w:w="4889" w:type="dxa"/>
          </w:tcPr>
          <w:p w:rsidR="000D3A85" w:rsidRPr="0041385D" w:rsidRDefault="000D3A85" w:rsidP="00992F8B">
            <w:pPr>
              <w:pStyle w:val="Corpsdetexte"/>
              <w:jc w:val="center"/>
            </w:pPr>
            <w:r w:rsidRPr="0041385D">
              <w:t>Formateur 1</w:t>
            </w:r>
          </w:p>
        </w:tc>
        <w:tc>
          <w:tcPr>
            <w:tcW w:w="4889" w:type="dxa"/>
          </w:tcPr>
          <w:p w:rsidR="000D3A85" w:rsidRPr="0041385D" w:rsidRDefault="000D3A85" w:rsidP="00992F8B">
            <w:pPr>
              <w:pStyle w:val="Corpsdetexte"/>
              <w:jc w:val="center"/>
            </w:pPr>
            <w:r w:rsidRPr="0041385D">
              <w:t>Formateur 2</w:t>
            </w:r>
          </w:p>
        </w:tc>
      </w:tr>
      <w:tr w:rsidR="000D3A85" w:rsidRPr="00EB76C1" w:rsidTr="00766DE2">
        <w:trPr>
          <w:trHeight w:val="1701"/>
          <w:hidden/>
        </w:trPr>
        <w:tc>
          <w:tcPr>
            <w:tcW w:w="4889" w:type="dxa"/>
          </w:tcPr>
          <w:p w:rsidR="000D3A85" w:rsidRPr="00050C2C" w:rsidRDefault="000D3A85" w:rsidP="000D3A85">
            <w:pPr>
              <w:numPr>
                <w:ilvl w:val="0"/>
                <w:numId w:val="41"/>
              </w:numPr>
              <w:tabs>
                <w:tab w:val="left" w:pos="284"/>
              </w:tabs>
              <w:rPr>
                <w:rStyle w:val="Reponse"/>
              </w:rPr>
            </w:pPr>
            <w:r w:rsidRPr="00050C2C">
              <w:rPr>
                <w:rStyle w:val="Reponse"/>
              </w:rPr>
              <w:t>Pas fait de pause</w:t>
            </w:r>
          </w:p>
          <w:p w:rsidR="000D3A85" w:rsidRPr="00050C2C" w:rsidRDefault="000D3A85" w:rsidP="000D3A85">
            <w:pPr>
              <w:numPr>
                <w:ilvl w:val="0"/>
                <w:numId w:val="41"/>
              </w:numPr>
              <w:tabs>
                <w:tab w:val="left" w:pos="284"/>
              </w:tabs>
              <w:rPr>
                <w:rStyle w:val="Reponse"/>
              </w:rPr>
            </w:pPr>
            <w:r w:rsidRPr="00050C2C">
              <w:rPr>
                <w:rStyle w:val="Reponse"/>
              </w:rPr>
              <w:t>Pas secouru rapidement l'élève en difficulté</w:t>
            </w:r>
          </w:p>
          <w:p w:rsidR="000D3A85" w:rsidRDefault="000D3A85" w:rsidP="000D3A85">
            <w:pPr>
              <w:numPr>
                <w:ilvl w:val="0"/>
                <w:numId w:val="41"/>
              </w:numPr>
              <w:tabs>
                <w:tab w:val="left" w:pos="284"/>
              </w:tabs>
              <w:rPr>
                <w:rStyle w:val="Reponse"/>
              </w:rPr>
            </w:pPr>
            <w:r w:rsidRPr="00050C2C">
              <w:rPr>
                <w:rStyle w:val="Reponse"/>
              </w:rPr>
              <w:t>Pas pris les mesures de sécurité nécessaire</w:t>
            </w:r>
          </w:p>
          <w:p w:rsidR="000D3A85" w:rsidRPr="00050C2C" w:rsidRDefault="00766DE2" w:rsidP="00766DE2">
            <w:pPr>
              <w:numPr>
                <w:ilvl w:val="0"/>
                <w:numId w:val="41"/>
              </w:numPr>
              <w:tabs>
                <w:tab w:val="left" w:pos="284"/>
              </w:tabs>
              <w:rPr>
                <w:rStyle w:val="Reponse"/>
              </w:rPr>
            </w:pPr>
            <w:r>
              <w:rPr>
                <w:rStyle w:val="Reponse"/>
              </w:rPr>
              <w:t>Pas vérifié ni les aptitudes et ni la rétention d’information</w:t>
            </w:r>
          </w:p>
        </w:tc>
        <w:tc>
          <w:tcPr>
            <w:tcW w:w="4889" w:type="dxa"/>
          </w:tcPr>
          <w:p w:rsidR="000D3A85" w:rsidRPr="00050C2C" w:rsidRDefault="000D3A85" w:rsidP="00766DE2">
            <w:pPr>
              <w:rPr>
                <w:rStyle w:val="Reponse"/>
              </w:rPr>
            </w:pPr>
          </w:p>
        </w:tc>
      </w:tr>
    </w:tbl>
    <w:p w:rsidR="000D3A85" w:rsidRDefault="000D3A85" w:rsidP="00992F8B">
      <w:pPr>
        <w:pStyle w:val="Titre1"/>
        <w:numPr>
          <w:ilvl w:val="0"/>
          <w:numId w:val="34"/>
        </w:numPr>
        <w:tabs>
          <w:tab w:val="left" w:pos="567"/>
        </w:tabs>
        <w:spacing w:before="120" w:after="120"/>
        <w:jc w:val="both"/>
      </w:pPr>
      <w:bookmarkStart w:id="8" w:name="_Toc414208558"/>
      <w:r>
        <w:lastRenderedPageBreak/>
        <w:t xml:space="preserve">Qu'ont-ils évalué et </w:t>
      </w:r>
      <w:r w:rsidR="00766DE2">
        <w:t>comment</w:t>
      </w:r>
      <w:r>
        <w:t>?</w:t>
      </w:r>
      <w:bookmarkEnd w:id="8"/>
    </w:p>
    <w:tbl>
      <w:tblPr>
        <w:tblStyle w:val="Grilledutableau"/>
        <w:tblW w:w="0" w:type="auto"/>
        <w:tblLook w:val="04A0" w:firstRow="1" w:lastRow="0" w:firstColumn="1" w:lastColumn="0" w:noHBand="0" w:noVBand="1"/>
      </w:tblPr>
      <w:tblGrid>
        <w:gridCol w:w="4530"/>
        <w:gridCol w:w="4530"/>
      </w:tblGrid>
      <w:tr w:rsidR="000D3A85" w:rsidRPr="0041385D" w:rsidTr="00992F8B">
        <w:trPr>
          <w:trHeight w:hRule="exact" w:val="1701"/>
        </w:trPr>
        <w:tc>
          <w:tcPr>
            <w:tcW w:w="4889" w:type="dxa"/>
          </w:tcPr>
          <w:p w:rsidR="000D3A85" w:rsidRPr="0041385D" w:rsidRDefault="000D3A85" w:rsidP="00992F8B">
            <w:pPr>
              <w:pStyle w:val="Corpsdetexte"/>
              <w:jc w:val="center"/>
            </w:pPr>
            <w:r w:rsidRPr="0041385D">
              <w:t>Formateur 1</w:t>
            </w:r>
          </w:p>
        </w:tc>
        <w:tc>
          <w:tcPr>
            <w:tcW w:w="4889" w:type="dxa"/>
          </w:tcPr>
          <w:p w:rsidR="000D3A85" w:rsidRPr="0041385D" w:rsidRDefault="000D3A85" w:rsidP="00992F8B">
            <w:pPr>
              <w:pStyle w:val="Corpsdetexte"/>
              <w:jc w:val="center"/>
            </w:pPr>
            <w:r w:rsidRPr="0041385D">
              <w:t>Formateur 2</w:t>
            </w:r>
          </w:p>
        </w:tc>
      </w:tr>
      <w:tr w:rsidR="000D3A85" w:rsidRPr="00EB76C1" w:rsidTr="00766DE2">
        <w:trPr>
          <w:trHeight w:val="1701"/>
          <w:hidden/>
        </w:trPr>
        <w:tc>
          <w:tcPr>
            <w:tcW w:w="4889" w:type="dxa"/>
          </w:tcPr>
          <w:p w:rsidR="000D3A85" w:rsidRPr="00050C2C" w:rsidRDefault="000D3A85" w:rsidP="00766DE2">
            <w:pPr>
              <w:rPr>
                <w:rStyle w:val="Reponse"/>
              </w:rPr>
            </w:pPr>
          </w:p>
        </w:tc>
        <w:tc>
          <w:tcPr>
            <w:tcW w:w="4889" w:type="dxa"/>
          </w:tcPr>
          <w:p w:rsidR="00766DE2" w:rsidRDefault="00766DE2" w:rsidP="00766DE2">
            <w:pPr>
              <w:numPr>
                <w:ilvl w:val="0"/>
                <w:numId w:val="40"/>
              </w:numPr>
              <w:tabs>
                <w:tab w:val="left" w:pos="284"/>
              </w:tabs>
              <w:jc w:val="both"/>
              <w:rPr>
                <w:rStyle w:val="Reponse"/>
              </w:rPr>
            </w:pPr>
            <w:r>
              <w:rPr>
                <w:rStyle w:val="Reponse"/>
              </w:rPr>
              <w:t>Le freinage (en poussant en pente)</w:t>
            </w:r>
          </w:p>
          <w:p w:rsidR="00766DE2" w:rsidRDefault="00766DE2" w:rsidP="00766DE2">
            <w:pPr>
              <w:numPr>
                <w:ilvl w:val="0"/>
                <w:numId w:val="40"/>
              </w:numPr>
              <w:tabs>
                <w:tab w:val="left" w:pos="284"/>
              </w:tabs>
              <w:jc w:val="both"/>
              <w:rPr>
                <w:rStyle w:val="Reponse"/>
              </w:rPr>
            </w:pPr>
            <w:r>
              <w:rPr>
                <w:rStyle w:val="Reponse"/>
              </w:rPr>
              <w:t>L’équilibre (en maintenant la moto à l’arrêt)</w:t>
            </w:r>
          </w:p>
          <w:p w:rsidR="00766DE2" w:rsidRDefault="00766DE2" w:rsidP="00766DE2">
            <w:pPr>
              <w:numPr>
                <w:ilvl w:val="0"/>
                <w:numId w:val="40"/>
              </w:numPr>
              <w:tabs>
                <w:tab w:val="left" w:pos="284"/>
              </w:tabs>
              <w:jc w:val="both"/>
              <w:rPr>
                <w:rStyle w:val="Reponse"/>
              </w:rPr>
            </w:pPr>
            <w:r>
              <w:rPr>
                <w:rStyle w:val="Reponse"/>
              </w:rPr>
              <w:t>L’équilibre (en roulant lentement)</w:t>
            </w:r>
          </w:p>
          <w:p w:rsidR="00766DE2" w:rsidRDefault="00766DE2" w:rsidP="00766DE2">
            <w:pPr>
              <w:numPr>
                <w:ilvl w:val="0"/>
                <w:numId w:val="40"/>
              </w:numPr>
              <w:tabs>
                <w:tab w:val="left" w:pos="284"/>
              </w:tabs>
              <w:jc w:val="both"/>
              <w:rPr>
                <w:rStyle w:val="Reponse"/>
              </w:rPr>
            </w:pPr>
            <w:r>
              <w:rPr>
                <w:rStyle w:val="Reponse"/>
              </w:rPr>
              <w:t>La tenue de route sur terrain plat (en courant devant le motard)</w:t>
            </w:r>
          </w:p>
          <w:p w:rsidR="000D3A85" w:rsidRPr="00050C2C" w:rsidRDefault="00766DE2" w:rsidP="002F5D1B">
            <w:pPr>
              <w:numPr>
                <w:ilvl w:val="0"/>
                <w:numId w:val="40"/>
              </w:numPr>
              <w:tabs>
                <w:tab w:val="left" w:pos="284"/>
              </w:tabs>
              <w:jc w:val="both"/>
              <w:rPr>
                <w:rStyle w:val="Reponse"/>
              </w:rPr>
            </w:pPr>
            <w:r>
              <w:rPr>
                <w:rStyle w:val="Reponse"/>
              </w:rPr>
              <w:t xml:space="preserve">La tenue de route sur terrain accidenté (en prenant </w:t>
            </w:r>
            <w:r w:rsidR="000D3A85" w:rsidRPr="00050C2C">
              <w:rPr>
                <w:rStyle w:val="Reponse"/>
              </w:rPr>
              <w:t>de</w:t>
            </w:r>
            <w:r w:rsidR="002F5D1B">
              <w:rPr>
                <w:rStyle w:val="Reponse"/>
              </w:rPr>
              <w:t>s</w:t>
            </w:r>
            <w:r w:rsidR="000D3A85" w:rsidRPr="00050C2C">
              <w:rPr>
                <w:rStyle w:val="Reponse"/>
              </w:rPr>
              <w:t xml:space="preserve"> photos</w:t>
            </w:r>
            <w:r w:rsidR="002F5D1B">
              <w:rPr>
                <w:rStyle w:val="Reponse"/>
              </w:rPr>
              <w:t>)</w:t>
            </w:r>
          </w:p>
        </w:tc>
      </w:tr>
    </w:tbl>
    <w:p w:rsidR="000D3A85" w:rsidRDefault="000D3A85" w:rsidP="00992F8B">
      <w:pPr>
        <w:pStyle w:val="Titre1"/>
        <w:numPr>
          <w:ilvl w:val="0"/>
          <w:numId w:val="34"/>
        </w:numPr>
        <w:tabs>
          <w:tab w:val="left" w:pos="567"/>
        </w:tabs>
        <w:spacing w:before="120" w:after="120"/>
        <w:jc w:val="both"/>
      </w:pPr>
      <w:bookmarkStart w:id="9" w:name="_Toc414208559"/>
      <w:r>
        <w:t>Vos remarques sur ces 2 cours</w:t>
      </w:r>
      <w:bookmarkEnd w:id="9"/>
    </w:p>
    <w:tbl>
      <w:tblPr>
        <w:tblStyle w:val="Grilledutableau"/>
        <w:tblW w:w="0" w:type="auto"/>
        <w:tblLook w:val="04A0" w:firstRow="1" w:lastRow="0" w:firstColumn="1" w:lastColumn="0" w:noHBand="0" w:noVBand="1"/>
      </w:tblPr>
      <w:tblGrid>
        <w:gridCol w:w="4530"/>
        <w:gridCol w:w="4530"/>
      </w:tblGrid>
      <w:tr w:rsidR="000D3A85" w:rsidRPr="0041385D" w:rsidTr="00992F8B">
        <w:trPr>
          <w:trHeight w:hRule="exact" w:val="1701"/>
        </w:trPr>
        <w:tc>
          <w:tcPr>
            <w:tcW w:w="4889" w:type="dxa"/>
          </w:tcPr>
          <w:p w:rsidR="000D3A85" w:rsidRPr="0041385D" w:rsidRDefault="000D3A85" w:rsidP="00992F8B">
            <w:pPr>
              <w:pStyle w:val="Corpsdetexte"/>
              <w:jc w:val="center"/>
            </w:pPr>
            <w:r>
              <w:t>Cours</w:t>
            </w:r>
            <w:r w:rsidRPr="0041385D">
              <w:t xml:space="preserve"> 1</w:t>
            </w:r>
          </w:p>
        </w:tc>
        <w:tc>
          <w:tcPr>
            <w:tcW w:w="4889" w:type="dxa"/>
          </w:tcPr>
          <w:p w:rsidR="000D3A85" w:rsidRPr="0041385D" w:rsidRDefault="000D3A85" w:rsidP="00992F8B">
            <w:pPr>
              <w:pStyle w:val="Corpsdetexte"/>
              <w:jc w:val="center"/>
            </w:pPr>
            <w:r>
              <w:t>Cou</w:t>
            </w:r>
            <w:r w:rsidRPr="0041385D">
              <w:t>r</w:t>
            </w:r>
            <w:r>
              <w:t>s</w:t>
            </w:r>
            <w:r w:rsidRPr="0041385D">
              <w:t xml:space="preserve"> 2</w:t>
            </w:r>
          </w:p>
        </w:tc>
      </w:tr>
      <w:tr w:rsidR="000D3A85" w:rsidRPr="00EB76C1" w:rsidTr="00766DE2">
        <w:trPr>
          <w:trHeight w:hRule="exact" w:val="1701"/>
          <w:hidden/>
        </w:trPr>
        <w:tc>
          <w:tcPr>
            <w:tcW w:w="4889" w:type="dxa"/>
          </w:tcPr>
          <w:p w:rsidR="000D3A85" w:rsidRPr="00050C2C" w:rsidRDefault="000D3A85" w:rsidP="000D3A85">
            <w:pPr>
              <w:numPr>
                <w:ilvl w:val="0"/>
                <w:numId w:val="38"/>
              </w:numPr>
              <w:tabs>
                <w:tab w:val="left" w:pos="284"/>
              </w:tabs>
              <w:jc w:val="both"/>
              <w:rPr>
                <w:rStyle w:val="Reponse"/>
              </w:rPr>
            </w:pPr>
            <w:r w:rsidRPr="00050C2C">
              <w:rPr>
                <w:rStyle w:val="Reponse"/>
              </w:rPr>
              <w:t>Précipité</w:t>
            </w:r>
          </w:p>
          <w:p w:rsidR="000D3A85" w:rsidRPr="00050C2C" w:rsidRDefault="000D3A85" w:rsidP="000D3A85">
            <w:pPr>
              <w:numPr>
                <w:ilvl w:val="0"/>
                <w:numId w:val="38"/>
              </w:numPr>
              <w:tabs>
                <w:tab w:val="left" w:pos="284"/>
              </w:tabs>
              <w:jc w:val="both"/>
              <w:rPr>
                <w:rStyle w:val="Reponse"/>
              </w:rPr>
            </w:pPr>
            <w:r w:rsidRPr="00050C2C">
              <w:rPr>
                <w:rStyle w:val="Reponse"/>
              </w:rPr>
              <w:t>Bâclé</w:t>
            </w:r>
          </w:p>
          <w:p w:rsidR="000D3A85" w:rsidRPr="00050C2C" w:rsidRDefault="000D3A85" w:rsidP="000D3A85">
            <w:pPr>
              <w:numPr>
                <w:ilvl w:val="0"/>
                <w:numId w:val="38"/>
              </w:numPr>
              <w:tabs>
                <w:tab w:val="left" w:pos="284"/>
              </w:tabs>
              <w:jc w:val="both"/>
              <w:rPr>
                <w:rStyle w:val="Reponse"/>
              </w:rPr>
            </w:pPr>
            <w:r w:rsidRPr="00050C2C">
              <w:rPr>
                <w:rStyle w:val="Reponse"/>
              </w:rPr>
              <w:t>Pas de remédiation</w:t>
            </w:r>
          </w:p>
          <w:p w:rsidR="000D3A85" w:rsidRPr="00050C2C" w:rsidRDefault="000D3A85" w:rsidP="000D3A85">
            <w:pPr>
              <w:numPr>
                <w:ilvl w:val="0"/>
                <w:numId w:val="38"/>
              </w:numPr>
              <w:tabs>
                <w:tab w:val="left" w:pos="284"/>
              </w:tabs>
              <w:jc w:val="both"/>
              <w:rPr>
                <w:rStyle w:val="Reponse"/>
              </w:rPr>
            </w:pPr>
            <w:r w:rsidRPr="00050C2C">
              <w:rPr>
                <w:rStyle w:val="Reponse"/>
              </w:rPr>
              <w:t>Contexte sonore inapproprié</w:t>
            </w:r>
          </w:p>
          <w:p w:rsidR="000D3A85" w:rsidRPr="00050C2C" w:rsidRDefault="000D3A85" w:rsidP="00766DE2">
            <w:pPr>
              <w:rPr>
                <w:rStyle w:val="Reponse"/>
              </w:rPr>
            </w:pPr>
          </w:p>
        </w:tc>
        <w:tc>
          <w:tcPr>
            <w:tcW w:w="4889" w:type="dxa"/>
          </w:tcPr>
          <w:p w:rsidR="000D3A85" w:rsidRPr="00050C2C" w:rsidRDefault="000D3A85" w:rsidP="000D3A85">
            <w:pPr>
              <w:numPr>
                <w:ilvl w:val="0"/>
                <w:numId w:val="38"/>
              </w:numPr>
              <w:tabs>
                <w:tab w:val="left" w:pos="284"/>
              </w:tabs>
              <w:jc w:val="both"/>
              <w:rPr>
                <w:rStyle w:val="Reponse"/>
              </w:rPr>
            </w:pPr>
            <w:r w:rsidRPr="00050C2C">
              <w:rPr>
                <w:rStyle w:val="Reponse"/>
              </w:rPr>
              <w:t>Bien découpé</w:t>
            </w:r>
          </w:p>
          <w:p w:rsidR="000D3A85" w:rsidRPr="00050C2C" w:rsidRDefault="000D3A85" w:rsidP="000D3A85">
            <w:pPr>
              <w:numPr>
                <w:ilvl w:val="0"/>
                <w:numId w:val="38"/>
              </w:numPr>
              <w:tabs>
                <w:tab w:val="left" w:pos="284"/>
              </w:tabs>
              <w:jc w:val="both"/>
              <w:rPr>
                <w:rStyle w:val="Reponse"/>
              </w:rPr>
            </w:pPr>
            <w:r w:rsidRPr="00050C2C">
              <w:rPr>
                <w:rStyle w:val="Reponse"/>
              </w:rPr>
              <w:t>Choix du terrain approprié</w:t>
            </w:r>
          </w:p>
          <w:p w:rsidR="000D3A85" w:rsidRPr="00050C2C" w:rsidRDefault="000D3A85" w:rsidP="000D3A85">
            <w:pPr>
              <w:numPr>
                <w:ilvl w:val="0"/>
                <w:numId w:val="38"/>
              </w:numPr>
              <w:tabs>
                <w:tab w:val="left" w:pos="284"/>
              </w:tabs>
              <w:jc w:val="both"/>
              <w:rPr>
                <w:rStyle w:val="Reponse"/>
              </w:rPr>
            </w:pPr>
            <w:r w:rsidRPr="00050C2C">
              <w:rPr>
                <w:rStyle w:val="Reponse"/>
              </w:rPr>
              <w:t>Encadrement et assistance approprié</w:t>
            </w:r>
            <w:r w:rsidR="002F5D1B">
              <w:rPr>
                <w:rStyle w:val="Reponse"/>
              </w:rPr>
              <w:t>s</w:t>
            </w:r>
          </w:p>
          <w:p w:rsidR="000D3A85" w:rsidRPr="00050C2C" w:rsidRDefault="000D3A85" w:rsidP="000D3A85">
            <w:pPr>
              <w:numPr>
                <w:ilvl w:val="0"/>
                <w:numId w:val="38"/>
              </w:numPr>
              <w:tabs>
                <w:tab w:val="left" w:pos="284"/>
              </w:tabs>
              <w:jc w:val="both"/>
              <w:rPr>
                <w:rStyle w:val="Reponse"/>
              </w:rPr>
            </w:pPr>
            <w:r w:rsidRPr="00050C2C">
              <w:rPr>
                <w:rStyle w:val="Reponse"/>
              </w:rPr>
              <w:t>Evaluation</w:t>
            </w:r>
            <w:r w:rsidR="002F5D1B">
              <w:rPr>
                <w:rStyle w:val="Reponse"/>
              </w:rPr>
              <w:t>s multiple et objet souvenir : la</w:t>
            </w:r>
            <w:r w:rsidRPr="00050C2C">
              <w:rPr>
                <w:rStyle w:val="Reponse"/>
              </w:rPr>
              <w:t xml:space="preserve"> simple photo</w:t>
            </w:r>
          </w:p>
          <w:p w:rsidR="000D3A85" w:rsidRPr="00050C2C" w:rsidRDefault="000D3A85" w:rsidP="00766DE2">
            <w:pPr>
              <w:rPr>
                <w:rStyle w:val="Reponse"/>
              </w:rPr>
            </w:pPr>
          </w:p>
        </w:tc>
      </w:tr>
    </w:tbl>
    <w:p w:rsidR="000D3A85" w:rsidRDefault="000D3A85" w:rsidP="00992F8B">
      <w:pPr>
        <w:pStyle w:val="Titre1"/>
        <w:numPr>
          <w:ilvl w:val="0"/>
          <w:numId w:val="34"/>
        </w:numPr>
        <w:tabs>
          <w:tab w:val="left" w:pos="567"/>
        </w:tabs>
        <w:spacing w:before="120" w:after="120"/>
        <w:jc w:val="both"/>
      </w:pPr>
      <w:bookmarkStart w:id="10" w:name="_Toc414208560"/>
      <w:r w:rsidRPr="00B249EE">
        <w:t>Proposez une variante de cours d’initiation à la moto</w:t>
      </w:r>
      <w:r>
        <w:t xml:space="preserve"> </w:t>
      </w:r>
      <w:r w:rsidRPr="00B249EE">
        <w:t>:</w:t>
      </w:r>
      <w:bookmarkEnd w:id="10"/>
    </w:p>
    <w:tbl>
      <w:tblPr>
        <w:tblStyle w:val="Grilledutableau"/>
        <w:tblW w:w="5000" w:type="pct"/>
        <w:jc w:val="center"/>
        <w:tblLook w:val="04A0" w:firstRow="1" w:lastRow="0" w:firstColumn="1" w:lastColumn="0" w:noHBand="0" w:noVBand="1"/>
      </w:tblPr>
      <w:tblGrid>
        <w:gridCol w:w="9060"/>
      </w:tblGrid>
      <w:tr w:rsidR="000D3A85" w:rsidTr="00992F8B">
        <w:trPr>
          <w:trHeight w:hRule="exact" w:val="5670"/>
          <w:jc w:val="center"/>
          <w:hidden/>
        </w:trPr>
        <w:tc>
          <w:tcPr>
            <w:tcW w:w="9778" w:type="dxa"/>
          </w:tcPr>
          <w:p w:rsidR="000D3A85" w:rsidRPr="00050C2C" w:rsidRDefault="000D3A85" w:rsidP="00766DE2">
            <w:pPr>
              <w:rPr>
                <w:rStyle w:val="Reponse"/>
              </w:rPr>
            </w:pPr>
            <w:r w:rsidRPr="00050C2C">
              <w:rPr>
                <w:rStyle w:val="Reponse"/>
              </w:rPr>
              <w:t xml:space="preserve">Il faut veiller à ce que les </w:t>
            </w:r>
            <w:r w:rsidR="002F5D1B">
              <w:rPr>
                <w:rStyle w:val="Reponse"/>
              </w:rPr>
              <w:t>formateurs</w:t>
            </w:r>
            <w:r w:rsidRPr="00050C2C">
              <w:rPr>
                <w:rStyle w:val="Reponse"/>
              </w:rPr>
              <w:t xml:space="preserve"> respectent quelques notions élémentaires, comme:</w:t>
            </w:r>
          </w:p>
          <w:p w:rsidR="000D3A85" w:rsidRPr="00050C2C" w:rsidRDefault="000D3A85" w:rsidP="000D3A85">
            <w:pPr>
              <w:numPr>
                <w:ilvl w:val="0"/>
                <w:numId w:val="35"/>
              </w:numPr>
              <w:tabs>
                <w:tab w:val="left" w:pos="284"/>
              </w:tabs>
              <w:jc w:val="both"/>
              <w:rPr>
                <w:rStyle w:val="Reponse"/>
              </w:rPr>
            </w:pPr>
            <w:r w:rsidRPr="00050C2C">
              <w:rPr>
                <w:rStyle w:val="Reponse"/>
              </w:rPr>
              <w:t>Fixer les objectifs à atteindre.</w:t>
            </w:r>
          </w:p>
          <w:p w:rsidR="000D3A85" w:rsidRPr="00050C2C" w:rsidRDefault="000D3A85" w:rsidP="000D3A85">
            <w:pPr>
              <w:numPr>
                <w:ilvl w:val="0"/>
                <w:numId w:val="35"/>
              </w:numPr>
              <w:tabs>
                <w:tab w:val="left" w:pos="284"/>
              </w:tabs>
              <w:jc w:val="both"/>
              <w:rPr>
                <w:rStyle w:val="Reponse"/>
              </w:rPr>
            </w:pPr>
            <w:r w:rsidRPr="00050C2C">
              <w:rPr>
                <w:rStyle w:val="Reponse"/>
              </w:rPr>
              <w:t>Progress</w:t>
            </w:r>
            <w:r w:rsidR="0094600D">
              <w:rPr>
                <w:rStyle w:val="Reponse"/>
              </w:rPr>
              <w:t xml:space="preserve">ion </w:t>
            </w:r>
            <w:r w:rsidRPr="00050C2C">
              <w:rPr>
                <w:rStyle w:val="Reponse"/>
              </w:rPr>
              <w:t>des activités</w:t>
            </w:r>
          </w:p>
          <w:p w:rsidR="000D3A85" w:rsidRPr="00050C2C" w:rsidRDefault="000D3A85" w:rsidP="000D3A85">
            <w:pPr>
              <w:numPr>
                <w:ilvl w:val="0"/>
                <w:numId w:val="35"/>
              </w:numPr>
              <w:tabs>
                <w:tab w:val="left" w:pos="284"/>
              </w:tabs>
              <w:jc w:val="both"/>
              <w:rPr>
                <w:rStyle w:val="Reponse"/>
              </w:rPr>
            </w:pPr>
            <w:r w:rsidRPr="00050C2C">
              <w:rPr>
                <w:rStyle w:val="Reponse"/>
              </w:rPr>
              <w:t>Réaliser une découpe minutée de la séquence.</w:t>
            </w:r>
          </w:p>
          <w:p w:rsidR="000D3A85" w:rsidRPr="00050C2C" w:rsidRDefault="000D3A85" w:rsidP="000D3A85">
            <w:pPr>
              <w:numPr>
                <w:ilvl w:val="0"/>
                <w:numId w:val="35"/>
              </w:numPr>
              <w:tabs>
                <w:tab w:val="left" w:pos="284"/>
              </w:tabs>
              <w:jc w:val="both"/>
              <w:rPr>
                <w:rStyle w:val="Reponse"/>
              </w:rPr>
            </w:pPr>
            <w:r w:rsidRPr="00050C2C">
              <w:rPr>
                <w:rStyle w:val="Reponse"/>
              </w:rPr>
              <w:t>Préparer et utiliser les supports de cours.</w:t>
            </w:r>
          </w:p>
          <w:p w:rsidR="000D3A85" w:rsidRPr="00050C2C" w:rsidRDefault="000D3A85" w:rsidP="000D3A85">
            <w:pPr>
              <w:numPr>
                <w:ilvl w:val="0"/>
                <w:numId w:val="35"/>
              </w:numPr>
              <w:tabs>
                <w:tab w:val="left" w:pos="284"/>
              </w:tabs>
              <w:jc w:val="both"/>
              <w:rPr>
                <w:rStyle w:val="Reponse"/>
              </w:rPr>
            </w:pPr>
            <w:r w:rsidRPr="00050C2C">
              <w:rPr>
                <w:rStyle w:val="Reponse"/>
              </w:rPr>
              <w:t>Evaluer les acquisitions de l’apprenti motard.</w:t>
            </w:r>
          </w:p>
          <w:p w:rsidR="000D3A85" w:rsidRPr="00050C2C" w:rsidRDefault="000D3A85" w:rsidP="00766DE2">
            <w:pPr>
              <w:rPr>
                <w:rStyle w:val="Reponse"/>
              </w:rPr>
            </w:pPr>
          </w:p>
          <w:p w:rsidR="000D3A85" w:rsidRPr="00050C2C" w:rsidRDefault="000D3A85" w:rsidP="00766DE2">
            <w:pPr>
              <w:rPr>
                <w:rStyle w:val="Reponse"/>
              </w:rPr>
            </w:pPr>
            <w:r w:rsidRPr="00050C2C">
              <w:rPr>
                <w:rStyle w:val="Reponse"/>
              </w:rPr>
              <w:t>Concernant la méthodologie, pourquoi pas:</w:t>
            </w:r>
          </w:p>
          <w:p w:rsidR="000D3A85" w:rsidRPr="00050C2C" w:rsidRDefault="000D3A85" w:rsidP="000D3A85">
            <w:pPr>
              <w:numPr>
                <w:ilvl w:val="0"/>
                <w:numId w:val="36"/>
              </w:numPr>
              <w:tabs>
                <w:tab w:val="left" w:pos="284"/>
              </w:tabs>
              <w:jc w:val="both"/>
              <w:rPr>
                <w:rStyle w:val="Reponse"/>
              </w:rPr>
            </w:pPr>
            <w:r w:rsidRPr="00050C2C">
              <w:rPr>
                <w:rStyle w:val="Reponse"/>
              </w:rPr>
              <w:t>Vérifier les connaissances intuitives des participants.</w:t>
            </w:r>
          </w:p>
          <w:p w:rsidR="000D3A85" w:rsidRPr="00050C2C" w:rsidRDefault="000D3A85" w:rsidP="000D3A85">
            <w:pPr>
              <w:numPr>
                <w:ilvl w:val="0"/>
                <w:numId w:val="36"/>
              </w:numPr>
              <w:tabs>
                <w:tab w:val="left" w:pos="284"/>
              </w:tabs>
              <w:jc w:val="both"/>
              <w:rPr>
                <w:rStyle w:val="Reponse"/>
              </w:rPr>
            </w:pPr>
            <w:r w:rsidRPr="00050C2C">
              <w:rPr>
                <w:rStyle w:val="Reponse"/>
              </w:rPr>
              <w:t>Utiliser un VTT alourdi en descente comme point de départ.</w:t>
            </w:r>
          </w:p>
          <w:p w:rsidR="000D3A85" w:rsidRPr="00050C2C" w:rsidRDefault="000D3A85" w:rsidP="000D3A85">
            <w:pPr>
              <w:numPr>
                <w:ilvl w:val="0"/>
                <w:numId w:val="36"/>
              </w:numPr>
              <w:tabs>
                <w:tab w:val="left" w:pos="284"/>
              </w:tabs>
              <w:jc w:val="both"/>
              <w:rPr>
                <w:rStyle w:val="Reponse"/>
              </w:rPr>
            </w:pPr>
            <w:r w:rsidRPr="00050C2C">
              <w:rPr>
                <w:rStyle w:val="Reponse"/>
              </w:rPr>
              <w:t>Travailler avec une moto bridée, afin d’éviter les excès d’accélération.</w:t>
            </w:r>
          </w:p>
          <w:p w:rsidR="000D3A85" w:rsidRPr="00050C2C" w:rsidRDefault="000D3A85" w:rsidP="000D3A85">
            <w:pPr>
              <w:numPr>
                <w:ilvl w:val="0"/>
                <w:numId w:val="36"/>
              </w:numPr>
              <w:tabs>
                <w:tab w:val="left" w:pos="284"/>
              </w:tabs>
              <w:jc w:val="both"/>
              <w:rPr>
                <w:rStyle w:val="Reponse"/>
              </w:rPr>
            </w:pPr>
            <w:r w:rsidRPr="00050C2C">
              <w:rPr>
                <w:rStyle w:val="Reponse"/>
              </w:rPr>
              <w:t>Etc.</w:t>
            </w:r>
          </w:p>
          <w:p w:rsidR="000D3A85" w:rsidRDefault="000D3A85" w:rsidP="00766DE2"/>
        </w:tc>
      </w:tr>
    </w:tbl>
    <w:p w:rsidR="006A4ACE" w:rsidRPr="000C6B48" w:rsidRDefault="006A4ACE" w:rsidP="000C6B48"/>
    <w:sectPr w:rsidR="006A4ACE" w:rsidRPr="000C6B48" w:rsidSect="006E3EC4">
      <w:headerReference w:type="default" r:id="rId10"/>
      <w:footerReference w:type="default" r:id="rId11"/>
      <w:pgSz w:w="11906" w:h="16838" w:code="9"/>
      <w:pgMar w:top="1418" w:right="1418" w:bottom="1418" w:left="1418"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DC">
      <wne:macro wne:macroName="PROJECT.NEWMACROS.MODE_IMPRESSION"/>
    </wne:keymap>
    <wne:keymap wne:kcmPrimary="02DE">
      <wne:macro wne:macroName="PROJECT.NEWMACROS.MODE_DISTRIBUTION"/>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DE2" w:rsidRDefault="00766DE2">
      <w:r>
        <w:separator/>
      </w:r>
    </w:p>
  </w:endnote>
  <w:endnote w:type="continuationSeparator" w:id="0">
    <w:p w:rsidR="00766DE2" w:rsidRDefault="00766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TML L">
    <w:altName w:val="Gentium Basic"/>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top w:val="single" w:sz="4" w:space="0" w:color="auto"/>
      </w:tblBorders>
      <w:tblLook w:val="01E0" w:firstRow="1" w:lastRow="1" w:firstColumn="1" w:lastColumn="1" w:noHBand="0" w:noVBand="0"/>
    </w:tblPr>
    <w:tblGrid>
      <w:gridCol w:w="3117"/>
      <w:gridCol w:w="143"/>
      <w:gridCol w:w="851"/>
      <w:gridCol w:w="283"/>
      <w:gridCol w:w="424"/>
      <w:gridCol w:w="4252"/>
    </w:tblGrid>
    <w:tr w:rsidR="00766DE2" w:rsidRPr="00200B6E" w:rsidTr="00356E8E">
      <w:trPr>
        <w:jc w:val="center"/>
      </w:trPr>
      <w:tc>
        <w:tcPr>
          <w:tcW w:w="1797" w:type="pct"/>
          <w:gridSpan w:val="2"/>
          <w:vAlign w:val="center"/>
        </w:tcPr>
        <w:p w:rsidR="00766DE2" w:rsidRPr="000F381C" w:rsidRDefault="00766DE2" w:rsidP="00AA79DB">
          <w:pPr>
            <w:pStyle w:val="-Pieddepage"/>
          </w:pPr>
          <w:r w:rsidRPr="000F381C">
            <w:t xml:space="preserve">Auteur : </w:t>
          </w:r>
          <w:r w:rsidR="00AA79DB">
            <w:t>Jean-Philippe Chavey CPNV</w:t>
          </w:r>
        </w:p>
      </w:tc>
      <w:tc>
        <w:tcPr>
          <w:tcW w:w="859" w:type="pct"/>
          <w:gridSpan w:val="3"/>
          <w:vAlign w:val="center"/>
        </w:tcPr>
        <w:p w:rsidR="00766DE2" w:rsidRPr="000F381C" w:rsidRDefault="00766DE2" w:rsidP="000C6B48">
          <w:pPr>
            <w:pStyle w:val="-Pieddepage"/>
            <w:jc w:val="center"/>
          </w:pPr>
        </w:p>
      </w:tc>
      <w:tc>
        <w:tcPr>
          <w:tcW w:w="2344" w:type="pct"/>
          <w:vAlign w:val="center"/>
        </w:tcPr>
        <w:p w:rsidR="00766DE2" w:rsidRPr="000F381C" w:rsidRDefault="00766DE2" w:rsidP="000C6B48">
          <w:pPr>
            <w:pStyle w:val="-Pieddepage"/>
            <w:jc w:val="right"/>
          </w:pPr>
          <w:r>
            <w:t>Créé le</w:t>
          </w:r>
          <w:r w:rsidRPr="000F381C">
            <w:t xml:space="preserve"> </w:t>
          </w:r>
          <w:r>
            <w:fldChar w:fldCharType="begin"/>
          </w:r>
          <w:r>
            <w:instrText xml:space="preserve"> CREATEDATE  \@ "d MMMM yyyy"  \* MERGEFORMAT </w:instrText>
          </w:r>
          <w:r>
            <w:fldChar w:fldCharType="separate"/>
          </w:r>
          <w:r w:rsidR="003C3BD8">
            <w:rPr>
              <w:noProof/>
            </w:rPr>
            <w:t>14 septembre 2020</w:t>
          </w:r>
          <w:r>
            <w:rPr>
              <w:noProof/>
            </w:rPr>
            <w:fldChar w:fldCharType="end"/>
          </w:r>
          <w:r w:rsidRPr="000F381C">
            <w:t xml:space="preserve"> </w:t>
          </w:r>
        </w:p>
      </w:tc>
    </w:tr>
    <w:tr w:rsidR="00766DE2" w:rsidRPr="00200B6E" w:rsidTr="00F71FF8">
      <w:trPr>
        <w:jc w:val="center"/>
      </w:trPr>
      <w:tc>
        <w:tcPr>
          <w:tcW w:w="1718" w:type="pct"/>
          <w:vAlign w:val="center"/>
        </w:tcPr>
        <w:p w:rsidR="00766DE2" w:rsidRPr="000F381C" w:rsidRDefault="00766DE2" w:rsidP="000C6B48">
          <w:pPr>
            <w:pStyle w:val="-Pieddepage"/>
          </w:pPr>
          <w:r>
            <w:t xml:space="preserve">Modifié par : </w:t>
          </w:r>
          <w:fldSimple w:instr=" LASTSAVEDBY   \* MERGEFORMAT ">
            <w:r w:rsidR="003C3BD8">
              <w:rPr>
                <w:noProof/>
              </w:rPr>
              <w:t>Bertrand Sahli</w:t>
            </w:r>
          </w:fldSimple>
        </w:p>
      </w:tc>
      <w:tc>
        <w:tcPr>
          <w:tcW w:w="704" w:type="pct"/>
          <w:gridSpan w:val="3"/>
          <w:vAlign w:val="center"/>
        </w:tcPr>
        <w:p w:rsidR="00766DE2" w:rsidRPr="000F381C" w:rsidRDefault="00766DE2" w:rsidP="000C6B48">
          <w:pPr>
            <w:pStyle w:val="-Pieddepage"/>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sidR="00AA79DB">
            <w:rPr>
              <w:rStyle w:val="Numrodepage"/>
              <w:noProof/>
            </w:rPr>
            <w:t>4</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sidR="00AA79DB">
            <w:rPr>
              <w:rStyle w:val="Numrodepage"/>
              <w:noProof/>
            </w:rPr>
            <w:t>4</w:t>
          </w:r>
          <w:r w:rsidRPr="000F381C">
            <w:rPr>
              <w:rStyle w:val="Numrodepage"/>
            </w:rPr>
            <w:fldChar w:fldCharType="end"/>
          </w:r>
        </w:p>
      </w:tc>
      <w:tc>
        <w:tcPr>
          <w:tcW w:w="2577" w:type="pct"/>
          <w:gridSpan w:val="2"/>
          <w:vAlign w:val="center"/>
        </w:tcPr>
        <w:p w:rsidR="00766DE2" w:rsidRPr="000F381C" w:rsidRDefault="00766DE2" w:rsidP="000C6B48">
          <w:pPr>
            <w:pStyle w:val="-Pieddepage"/>
            <w:jc w:val="right"/>
          </w:pPr>
          <w:r>
            <w:t>Imprimé</w:t>
          </w:r>
          <w:r w:rsidRPr="000F381C">
            <w:t> </w:t>
          </w:r>
          <w:r>
            <w:t xml:space="preserve">par </w:t>
          </w:r>
          <w:fldSimple w:instr=" USERNAME   \* MERGEFORMAT ">
            <w:r w:rsidR="003C3BD8">
              <w:rPr>
                <w:noProof/>
              </w:rPr>
              <w:t>Aurélie Curchod</w:t>
            </w:r>
          </w:fldSimple>
          <w:r>
            <w:t xml:space="preserve"> le</w:t>
          </w:r>
          <w:r w:rsidRPr="000F381C">
            <w:t xml:space="preserve"> </w:t>
          </w:r>
          <w:r>
            <w:fldChar w:fldCharType="begin"/>
          </w:r>
          <w:r>
            <w:instrText xml:space="preserve"> PRINTDATE  \@ "d MMMM yyyy HH:MM"  \* MERGEFORMAT </w:instrText>
          </w:r>
          <w:r>
            <w:fldChar w:fldCharType="separate"/>
          </w:r>
          <w:r w:rsidR="003C3BD8">
            <w:rPr>
              <w:noProof/>
            </w:rPr>
            <w:t>18 février 2021 07:02</w:t>
          </w:r>
          <w:r>
            <w:rPr>
              <w:noProof/>
            </w:rPr>
            <w:fldChar w:fldCharType="end"/>
          </w:r>
        </w:p>
      </w:tc>
    </w:tr>
    <w:tr w:rsidR="00766DE2" w:rsidRPr="00200B6E" w:rsidTr="00356E8E">
      <w:trPr>
        <w:jc w:val="center"/>
      </w:trPr>
      <w:tc>
        <w:tcPr>
          <w:tcW w:w="2266" w:type="pct"/>
          <w:gridSpan w:val="3"/>
          <w:vAlign w:val="center"/>
        </w:tcPr>
        <w:p w:rsidR="00766DE2" w:rsidRPr="000F381C" w:rsidRDefault="00766DE2" w:rsidP="00F71FF8">
          <w:pPr>
            <w:pStyle w:val="-Pieddepage"/>
          </w:pPr>
          <w:r>
            <w:t>Version </w:t>
          </w:r>
          <w:fldSimple w:instr=" INFO  RevNum  \* MERGEFORMAT ">
            <w:r w:rsidR="003C3BD8">
              <w:t>8</w:t>
            </w:r>
          </w:fldSimple>
          <w:r>
            <w:t xml:space="preserve"> du </w:t>
          </w:r>
          <w:r>
            <w:fldChar w:fldCharType="begin"/>
          </w:r>
          <w:r>
            <w:instrText xml:space="preserve"> SAVEDATE  \@ "d MMMM yyyy HH:mm"  \* MERGEFORMAT </w:instrText>
          </w:r>
          <w:r>
            <w:fldChar w:fldCharType="separate"/>
          </w:r>
          <w:r w:rsidR="00AA79DB">
            <w:rPr>
              <w:noProof/>
            </w:rPr>
            <w:t>18 février 2021 08:54</w:t>
          </w:r>
          <w:r>
            <w:fldChar w:fldCharType="end"/>
          </w:r>
        </w:p>
      </w:tc>
      <w:tc>
        <w:tcPr>
          <w:tcW w:w="2734" w:type="pct"/>
          <w:gridSpan w:val="3"/>
          <w:vAlign w:val="center"/>
        </w:tcPr>
        <w:p w:rsidR="00766DE2" w:rsidRPr="000F381C" w:rsidRDefault="003C3BD8" w:rsidP="000C6B48">
          <w:pPr>
            <w:pStyle w:val="-Pieddepage"/>
            <w:jc w:val="right"/>
          </w:pPr>
          <w:fldSimple w:instr=" FILENAME  \* FirstCap  \* MERGEFORMAT ">
            <w:r>
              <w:rPr>
                <w:noProof/>
              </w:rPr>
              <w:t>E-214-Cours-Moto.docx</w:t>
            </w:r>
          </w:fldSimple>
        </w:p>
      </w:tc>
    </w:tr>
  </w:tbl>
  <w:p w:rsidR="00766DE2" w:rsidRPr="00F1199B" w:rsidRDefault="00766DE2" w:rsidP="00F1199B">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DE2" w:rsidRDefault="00766DE2">
      <w:r>
        <w:separator/>
      </w:r>
    </w:p>
  </w:footnote>
  <w:footnote w:type="continuationSeparator" w:id="0">
    <w:p w:rsidR="00766DE2" w:rsidRDefault="00766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bottom w:val="single" w:sz="4" w:space="0" w:color="auto"/>
        <w:insideH w:val="single" w:sz="4" w:space="0" w:color="auto"/>
      </w:tblBorders>
      <w:tblLook w:val="01E0" w:firstRow="1" w:lastRow="1" w:firstColumn="1" w:lastColumn="1" w:noHBand="0" w:noVBand="0"/>
    </w:tblPr>
    <w:tblGrid>
      <w:gridCol w:w="1289"/>
      <w:gridCol w:w="1252"/>
      <w:gridCol w:w="3537"/>
      <w:gridCol w:w="2992"/>
    </w:tblGrid>
    <w:tr w:rsidR="00766DE2" w:rsidTr="00766DE2">
      <w:trPr>
        <w:trHeight w:val="536"/>
        <w:jc w:val="center"/>
      </w:trPr>
      <w:tc>
        <w:tcPr>
          <w:tcW w:w="1281" w:type="dxa"/>
          <w:vAlign w:val="center"/>
        </w:tcPr>
        <w:p w:rsidR="00766DE2" w:rsidRPr="0090797F" w:rsidRDefault="00766DE2" w:rsidP="000C6B48">
          <w:pPr>
            <w:pStyle w:val="En-tte"/>
            <w:tabs>
              <w:tab w:val="clear" w:pos="4536"/>
              <w:tab w:val="clear" w:pos="9072"/>
            </w:tabs>
            <w:rPr>
              <w:rFonts w:ascii="ETML L" w:hAnsi="ETML L"/>
            </w:rPr>
          </w:pPr>
          <w:r w:rsidRPr="001F49FB">
            <w:rPr>
              <w:rFonts w:ascii="ETML L" w:hAnsi="ETML L"/>
              <w:sz w:val="28"/>
              <w:szCs w:val="28"/>
              <w14:shadow w14:blurRad="50800" w14:dist="38100" w14:dir="2700000" w14:sx="100000" w14:sy="100000" w14:kx="0" w14:ky="0" w14:algn="tl">
                <w14:srgbClr w14:val="000000">
                  <w14:alpha w14:val="60000"/>
                </w14:srgbClr>
              </w14:shadow>
            </w:rPr>
            <w:t>ETML</w:t>
          </w:r>
        </w:p>
      </w:tc>
      <w:tc>
        <w:tcPr>
          <w:tcW w:w="1246" w:type="dxa"/>
          <w:vAlign w:val="center"/>
        </w:tcPr>
        <w:p w:rsidR="00766DE2" w:rsidRDefault="00766DE2" w:rsidP="00320DDE">
          <w:pPr>
            <w:pStyle w:val="En-tte"/>
            <w:tabs>
              <w:tab w:val="clear" w:pos="4536"/>
              <w:tab w:val="clear" w:pos="9072"/>
            </w:tabs>
            <w:jc w:val="center"/>
          </w:pPr>
          <w:r>
            <w:rPr>
              <w:noProof/>
            </w:rPr>
            <w:drawing>
              <wp:inline distT="0" distB="0" distL="0" distR="0">
                <wp:extent cx="187351" cy="180660"/>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CH.png"/>
                        <pic:cNvPicPr/>
                      </pic:nvPicPr>
                      <pic:blipFill>
                        <a:blip r:embed="rId1">
                          <a:extLst>
                            <a:ext uri="{28A0092B-C50C-407E-A947-70E740481C1C}">
                              <a14:useLocalDpi xmlns:a14="http://schemas.microsoft.com/office/drawing/2010/main" val="0"/>
                            </a:ext>
                          </a:extLst>
                        </a:blip>
                        <a:stretch>
                          <a:fillRect/>
                        </a:stretch>
                      </pic:blipFill>
                      <pic:spPr>
                        <a:xfrm>
                          <a:off x="0" y="0"/>
                          <a:ext cx="186304" cy="179650"/>
                        </a:xfrm>
                        <a:prstGeom prst="rect">
                          <a:avLst/>
                        </a:prstGeom>
                      </pic:spPr>
                    </pic:pic>
                  </a:graphicData>
                </a:graphic>
              </wp:inline>
            </w:drawing>
          </w:r>
          <w:r>
            <w:t xml:space="preserve"> </w:t>
          </w:r>
          <w:r>
            <w:rPr>
              <w:sz w:val="28"/>
              <w:szCs w:val="28"/>
            </w:rPr>
            <w:t>214</w:t>
          </w:r>
        </w:p>
      </w:tc>
      <w:tc>
        <w:tcPr>
          <w:tcW w:w="3519" w:type="dxa"/>
          <w:vAlign w:val="center"/>
        </w:tcPr>
        <w:p w:rsidR="00766DE2" w:rsidRPr="00200B6E" w:rsidRDefault="00766DE2" w:rsidP="000C6B48">
          <w:pPr>
            <w:pStyle w:val="En-tte"/>
            <w:tabs>
              <w:tab w:val="clear" w:pos="4536"/>
              <w:tab w:val="clear" w:pos="9072"/>
            </w:tabs>
            <w:jc w:val="center"/>
            <w:rPr>
              <w:b/>
            </w:rPr>
          </w:pPr>
        </w:p>
      </w:tc>
      <w:tc>
        <w:tcPr>
          <w:tcW w:w="2976" w:type="dxa"/>
          <w:vAlign w:val="center"/>
        </w:tcPr>
        <w:p w:rsidR="00766DE2" w:rsidRDefault="00766DE2" w:rsidP="000C6B48">
          <w:pPr>
            <w:pStyle w:val="En-tte"/>
            <w:tabs>
              <w:tab w:val="clear" w:pos="4536"/>
              <w:tab w:val="clear" w:pos="9072"/>
            </w:tabs>
            <w:jc w:val="right"/>
          </w:pPr>
          <w:r>
            <w:rPr>
              <w:noProof/>
            </w:rPr>
            <w:drawing>
              <wp:inline distT="0" distB="0" distL="0" distR="0" wp14:anchorId="6CAADC9E" wp14:editId="71DE9122">
                <wp:extent cx="1250577" cy="306855"/>
                <wp:effectExtent l="0" t="0" r="6985" b="0"/>
                <wp:docPr id="2" name="Image 2" descr="Souris-Informatique_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is-Informatique_A8"/>
                        <pic:cNvPicPr>
                          <a:picLocks noChangeAspect="1" noChangeArrowheads="1"/>
                        </pic:cNvPicPr>
                      </pic:nvPicPr>
                      <pic:blipFill>
                        <a:blip r:embed="rId2"/>
                        <a:srcRect/>
                        <a:stretch>
                          <a:fillRect/>
                        </a:stretch>
                      </pic:blipFill>
                      <pic:spPr bwMode="auto">
                        <a:xfrm>
                          <a:off x="0" y="0"/>
                          <a:ext cx="1251177" cy="307002"/>
                        </a:xfrm>
                        <a:prstGeom prst="rect">
                          <a:avLst/>
                        </a:prstGeom>
                        <a:noFill/>
                        <a:ln w="9525">
                          <a:noFill/>
                          <a:miter lim="800000"/>
                          <a:headEnd/>
                          <a:tailEnd/>
                        </a:ln>
                      </pic:spPr>
                    </pic:pic>
                  </a:graphicData>
                </a:graphic>
              </wp:inline>
            </w:drawing>
          </w:r>
        </w:p>
      </w:tc>
    </w:tr>
  </w:tbl>
  <w:p w:rsidR="00766DE2" w:rsidRDefault="00766DE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BD10263_"/>
      </v:shape>
    </w:pict>
  </w:numPicBullet>
  <w:abstractNum w:abstractNumId="0" w15:restartNumberingAfterBreak="0">
    <w:nsid w:val="FFFFFF88"/>
    <w:multiLevelType w:val="singleLevel"/>
    <w:tmpl w:val="D24A1F86"/>
    <w:lvl w:ilvl="0">
      <w:start w:val="1"/>
      <w:numFmt w:val="decimal"/>
      <w:pStyle w:val="Listenumros"/>
      <w:lvlText w:val="%1."/>
      <w:lvlJc w:val="left"/>
      <w:pPr>
        <w:tabs>
          <w:tab w:val="num" w:pos="1134"/>
        </w:tabs>
        <w:ind w:left="1134" w:hanging="567"/>
      </w:pPr>
      <w:rPr>
        <w:rFonts w:hint="default"/>
      </w:rPr>
    </w:lvl>
  </w:abstractNum>
  <w:abstractNum w:abstractNumId="1" w15:restartNumberingAfterBreak="0">
    <w:nsid w:val="00491E6C"/>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2202AAE"/>
    <w:multiLevelType w:val="multilevel"/>
    <w:tmpl w:val="31B4382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15:restartNumberingAfterBreak="0">
    <w:nsid w:val="0A77241D"/>
    <w:multiLevelType w:val="hybridMultilevel"/>
    <w:tmpl w:val="CBB8DCB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4" w15:restartNumberingAfterBreak="0">
    <w:nsid w:val="0B307127"/>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DF34D34"/>
    <w:multiLevelType w:val="multilevel"/>
    <w:tmpl w:val="E49AA0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E22556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02169EA"/>
    <w:multiLevelType w:val="hybridMultilevel"/>
    <w:tmpl w:val="85B88B3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6D258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83900C3"/>
    <w:multiLevelType w:val="singleLevel"/>
    <w:tmpl w:val="4A2C0F56"/>
    <w:lvl w:ilvl="0">
      <w:start w:val="1"/>
      <w:numFmt w:val="decimal"/>
      <w:lvlText w:val="%1."/>
      <w:lvlJc w:val="left"/>
      <w:pPr>
        <w:tabs>
          <w:tab w:val="num" w:pos="360"/>
        </w:tabs>
        <w:ind w:left="360" w:hanging="360"/>
      </w:pPr>
    </w:lvl>
  </w:abstractNum>
  <w:abstractNum w:abstractNumId="11" w15:restartNumberingAfterBreak="0">
    <w:nsid w:val="1A6714C7"/>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C762270"/>
    <w:multiLevelType w:val="hybridMultilevel"/>
    <w:tmpl w:val="CC485F7E"/>
    <w:lvl w:ilvl="0" w:tplc="100C0001">
      <w:start w:val="1"/>
      <w:numFmt w:val="bullet"/>
      <w:lvlText w:val=""/>
      <w:lvlJc w:val="left"/>
      <w:pPr>
        <w:ind w:left="805" w:hanging="360"/>
      </w:pPr>
      <w:rPr>
        <w:rFonts w:ascii="Symbol" w:hAnsi="Symbol" w:hint="default"/>
      </w:rPr>
    </w:lvl>
    <w:lvl w:ilvl="1" w:tplc="100C0003" w:tentative="1">
      <w:start w:val="1"/>
      <w:numFmt w:val="bullet"/>
      <w:lvlText w:val="o"/>
      <w:lvlJc w:val="left"/>
      <w:pPr>
        <w:ind w:left="1525" w:hanging="360"/>
      </w:pPr>
      <w:rPr>
        <w:rFonts w:ascii="Courier New" w:hAnsi="Courier New" w:cs="Courier New" w:hint="default"/>
      </w:rPr>
    </w:lvl>
    <w:lvl w:ilvl="2" w:tplc="100C0005" w:tentative="1">
      <w:start w:val="1"/>
      <w:numFmt w:val="bullet"/>
      <w:lvlText w:val=""/>
      <w:lvlJc w:val="left"/>
      <w:pPr>
        <w:ind w:left="2245" w:hanging="360"/>
      </w:pPr>
      <w:rPr>
        <w:rFonts w:ascii="Wingdings" w:hAnsi="Wingdings" w:hint="default"/>
      </w:rPr>
    </w:lvl>
    <w:lvl w:ilvl="3" w:tplc="100C0001" w:tentative="1">
      <w:start w:val="1"/>
      <w:numFmt w:val="bullet"/>
      <w:lvlText w:val=""/>
      <w:lvlJc w:val="left"/>
      <w:pPr>
        <w:ind w:left="2965" w:hanging="360"/>
      </w:pPr>
      <w:rPr>
        <w:rFonts w:ascii="Symbol" w:hAnsi="Symbol" w:hint="default"/>
      </w:rPr>
    </w:lvl>
    <w:lvl w:ilvl="4" w:tplc="100C0003" w:tentative="1">
      <w:start w:val="1"/>
      <w:numFmt w:val="bullet"/>
      <w:lvlText w:val="o"/>
      <w:lvlJc w:val="left"/>
      <w:pPr>
        <w:ind w:left="3685" w:hanging="360"/>
      </w:pPr>
      <w:rPr>
        <w:rFonts w:ascii="Courier New" w:hAnsi="Courier New" w:cs="Courier New" w:hint="default"/>
      </w:rPr>
    </w:lvl>
    <w:lvl w:ilvl="5" w:tplc="100C0005" w:tentative="1">
      <w:start w:val="1"/>
      <w:numFmt w:val="bullet"/>
      <w:lvlText w:val=""/>
      <w:lvlJc w:val="left"/>
      <w:pPr>
        <w:ind w:left="4405" w:hanging="360"/>
      </w:pPr>
      <w:rPr>
        <w:rFonts w:ascii="Wingdings" w:hAnsi="Wingdings" w:hint="default"/>
      </w:rPr>
    </w:lvl>
    <w:lvl w:ilvl="6" w:tplc="100C0001" w:tentative="1">
      <w:start w:val="1"/>
      <w:numFmt w:val="bullet"/>
      <w:lvlText w:val=""/>
      <w:lvlJc w:val="left"/>
      <w:pPr>
        <w:ind w:left="5125" w:hanging="360"/>
      </w:pPr>
      <w:rPr>
        <w:rFonts w:ascii="Symbol" w:hAnsi="Symbol" w:hint="default"/>
      </w:rPr>
    </w:lvl>
    <w:lvl w:ilvl="7" w:tplc="100C0003" w:tentative="1">
      <w:start w:val="1"/>
      <w:numFmt w:val="bullet"/>
      <w:lvlText w:val="o"/>
      <w:lvlJc w:val="left"/>
      <w:pPr>
        <w:ind w:left="5845" w:hanging="360"/>
      </w:pPr>
      <w:rPr>
        <w:rFonts w:ascii="Courier New" w:hAnsi="Courier New" w:cs="Courier New" w:hint="default"/>
      </w:rPr>
    </w:lvl>
    <w:lvl w:ilvl="8" w:tplc="100C0005" w:tentative="1">
      <w:start w:val="1"/>
      <w:numFmt w:val="bullet"/>
      <w:lvlText w:val=""/>
      <w:lvlJc w:val="left"/>
      <w:pPr>
        <w:ind w:left="6565" w:hanging="360"/>
      </w:pPr>
      <w:rPr>
        <w:rFonts w:ascii="Wingdings" w:hAnsi="Wingdings" w:hint="default"/>
      </w:rPr>
    </w:lvl>
  </w:abstractNum>
  <w:abstractNum w:abstractNumId="13" w15:restartNumberingAfterBreak="0">
    <w:nsid w:val="1CE54405"/>
    <w:multiLevelType w:val="hybridMultilevel"/>
    <w:tmpl w:val="83BE7346"/>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3F2829"/>
    <w:multiLevelType w:val="hybridMultilevel"/>
    <w:tmpl w:val="A772533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5" w15:restartNumberingAfterBreak="0">
    <w:nsid w:val="1E891358"/>
    <w:multiLevelType w:val="hybridMultilevel"/>
    <w:tmpl w:val="F040720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0B15E3F"/>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0EA7A2F"/>
    <w:multiLevelType w:val="hybridMultilevel"/>
    <w:tmpl w:val="3B1C1A7C"/>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8" w15:restartNumberingAfterBreak="0">
    <w:nsid w:val="2209772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4952C1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27CE54FE"/>
    <w:multiLevelType w:val="hybridMultilevel"/>
    <w:tmpl w:val="9CE0D9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2AB7722B"/>
    <w:multiLevelType w:val="hybridMultilevel"/>
    <w:tmpl w:val="9D6EF8A6"/>
    <w:lvl w:ilvl="0" w:tplc="3830F62C">
      <w:start w:val="1"/>
      <w:numFmt w:val="bullet"/>
      <w:pStyle w:val="Aufzhlung"/>
      <w:lvlText w:val=""/>
      <w:lvlJc w:val="left"/>
      <w:pPr>
        <w:tabs>
          <w:tab w:val="num" w:pos="357"/>
        </w:tabs>
        <w:ind w:left="357" w:hanging="357"/>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AA16D2"/>
    <w:multiLevelType w:val="multilevel"/>
    <w:tmpl w:val="A2BA42D6"/>
    <w:lvl w:ilvl="0">
      <w:start w:val="1"/>
      <w:numFmt w:val="decimal"/>
      <w:lvlText w:val="%1"/>
      <w:lvlJc w:val="left"/>
      <w:pPr>
        <w:tabs>
          <w:tab w:val="num" w:pos="1134"/>
        </w:tabs>
        <w:ind w:left="567" w:hanging="567"/>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37625CA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9AF257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A370D7D"/>
    <w:multiLevelType w:val="hybridMultilevel"/>
    <w:tmpl w:val="55109AD8"/>
    <w:lvl w:ilvl="0" w:tplc="D0165418">
      <w:start w:val="1"/>
      <w:numFmt w:val="bullet"/>
      <w:pStyle w:val="Listecocher"/>
      <w:lvlText w:val=""/>
      <w:lvlJc w:val="left"/>
      <w:pPr>
        <w:tabs>
          <w:tab w:val="num" w:pos="567"/>
        </w:tabs>
        <w:ind w:left="567" w:hanging="567"/>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C3277D4"/>
    <w:multiLevelType w:val="hybridMultilevel"/>
    <w:tmpl w:val="90AC961C"/>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27" w15:restartNumberingAfterBreak="0">
    <w:nsid w:val="42173C07"/>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22A7CE7"/>
    <w:multiLevelType w:val="singleLevel"/>
    <w:tmpl w:val="040C0001"/>
    <w:lvl w:ilvl="0">
      <w:start w:val="1"/>
      <w:numFmt w:val="bullet"/>
      <w:lvlText w:val=""/>
      <w:lvlJc w:val="left"/>
      <w:pPr>
        <w:tabs>
          <w:tab w:val="num" w:pos="720"/>
        </w:tabs>
        <w:ind w:left="720" w:hanging="360"/>
      </w:pPr>
      <w:rPr>
        <w:rFonts w:ascii="Symbol" w:hAnsi="Symbol" w:hint="default"/>
      </w:rPr>
    </w:lvl>
  </w:abstractNum>
  <w:abstractNum w:abstractNumId="29" w15:restartNumberingAfterBreak="0">
    <w:nsid w:val="43D62829"/>
    <w:multiLevelType w:val="hybridMultilevel"/>
    <w:tmpl w:val="865C038A"/>
    <w:lvl w:ilvl="0" w:tplc="83388E58">
      <w:start w:val="1"/>
      <w:numFmt w:val="bullet"/>
      <w:pStyle w:val="Listepuces"/>
      <w:lvlText w:val=""/>
      <w:lvlJc w:val="left"/>
      <w:pPr>
        <w:tabs>
          <w:tab w:val="num" w:pos="927"/>
        </w:tabs>
        <w:ind w:left="851" w:hanging="284"/>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1E20E82"/>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FB61AFC"/>
    <w:multiLevelType w:val="hybridMultilevel"/>
    <w:tmpl w:val="6DA0244C"/>
    <w:lvl w:ilvl="0" w:tplc="040C000F">
      <w:start w:val="1"/>
      <w:numFmt w:val="decimal"/>
      <w:lvlText w:val="%1."/>
      <w:lvlJc w:val="left"/>
      <w:pPr>
        <w:tabs>
          <w:tab w:val="num" w:pos="720"/>
        </w:tabs>
        <w:ind w:left="720" w:hanging="360"/>
      </w:pPr>
    </w:lvl>
    <w:lvl w:ilvl="1" w:tplc="F78C60E8">
      <w:start w:val="2"/>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2" w15:restartNumberingAfterBreak="0">
    <w:nsid w:val="626A42E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52C139A"/>
    <w:multiLevelType w:val="hybridMultilevel"/>
    <w:tmpl w:val="763C4B42"/>
    <w:lvl w:ilvl="0" w:tplc="040C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7469C4"/>
    <w:multiLevelType w:val="hybridMultilevel"/>
    <w:tmpl w:val="A9989FA2"/>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35" w15:restartNumberingAfterBreak="0">
    <w:nsid w:val="6E2F5969"/>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001169C"/>
    <w:multiLevelType w:val="hybridMultilevel"/>
    <w:tmpl w:val="E1FE668C"/>
    <w:lvl w:ilvl="0" w:tplc="BB0C73F4">
      <w:start w:val="1"/>
      <w:numFmt w:val="bullet"/>
      <w:lvlText w:val=""/>
      <w:lvlJc w:val="left"/>
      <w:pPr>
        <w:ind w:left="284" w:hanging="284"/>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37" w15:restartNumberingAfterBreak="0">
    <w:nsid w:val="70764044"/>
    <w:multiLevelType w:val="hybridMultilevel"/>
    <w:tmpl w:val="FB9AE180"/>
    <w:lvl w:ilvl="0" w:tplc="6BB6879C">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4B81054"/>
    <w:multiLevelType w:val="hybridMultilevel"/>
    <w:tmpl w:val="2F0AF254"/>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5160CAB"/>
    <w:multiLevelType w:val="hybridMultilevel"/>
    <w:tmpl w:val="429CE52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40" w15:restartNumberingAfterBreak="0">
    <w:nsid w:val="79A61E54"/>
    <w:multiLevelType w:val="multilevel"/>
    <w:tmpl w:val="66C8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0"/>
  </w:num>
  <w:num w:numId="4">
    <w:abstractNumId w:val="7"/>
  </w:num>
  <w:num w:numId="5">
    <w:abstractNumId w:val="15"/>
  </w:num>
  <w:num w:numId="6">
    <w:abstractNumId w:val="25"/>
  </w:num>
  <w:num w:numId="7">
    <w:abstractNumId w:val="31"/>
  </w:num>
  <w:num w:numId="8">
    <w:abstractNumId w:val="13"/>
  </w:num>
  <w:num w:numId="9">
    <w:abstractNumId w:val="33"/>
  </w:num>
  <w:num w:numId="10">
    <w:abstractNumId w:val="37"/>
  </w:num>
  <w:num w:numId="11">
    <w:abstractNumId w:val="21"/>
  </w:num>
  <w:num w:numId="12">
    <w:abstractNumId w:val="40"/>
  </w:num>
  <w:num w:numId="13">
    <w:abstractNumId w:val="30"/>
  </w:num>
  <w:num w:numId="14">
    <w:abstractNumId w:val="28"/>
  </w:num>
  <w:num w:numId="15">
    <w:abstractNumId w:val="35"/>
  </w:num>
  <w:num w:numId="16">
    <w:abstractNumId w:val="38"/>
  </w:num>
  <w:num w:numId="17">
    <w:abstractNumId w:val="12"/>
  </w:num>
  <w:num w:numId="18">
    <w:abstractNumId w:val="6"/>
  </w:num>
  <w:num w:numId="19">
    <w:abstractNumId w:val="19"/>
  </w:num>
  <w:num w:numId="20">
    <w:abstractNumId w:val="27"/>
  </w:num>
  <w:num w:numId="21">
    <w:abstractNumId w:val="32"/>
  </w:num>
  <w:num w:numId="22">
    <w:abstractNumId w:val="24"/>
  </w:num>
  <w:num w:numId="23">
    <w:abstractNumId w:val="1"/>
  </w:num>
  <w:num w:numId="24">
    <w:abstractNumId w:val="11"/>
  </w:num>
  <w:num w:numId="25">
    <w:abstractNumId w:val="5"/>
  </w:num>
  <w:num w:numId="26">
    <w:abstractNumId w:val="16"/>
  </w:num>
  <w:num w:numId="27">
    <w:abstractNumId w:val="9"/>
  </w:num>
  <w:num w:numId="28">
    <w:abstractNumId w:val="23"/>
  </w:num>
  <w:num w:numId="29">
    <w:abstractNumId w:val="18"/>
  </w:num>
  <w:num w:numId="30">
    <w:abstractNumId w:val="4"/>
  </w:num>
  <w:num w:numId="31">
    <w:abstractNumId w:val="11"/>
  </w:num>
  <w:num w:numId="32">
    <w:abstractNumId w:val="10"/>
  </w:num>
  <w:num w:numId="33">
    <w:abstractNumId w:val="29"/>
  </w:num>
  <w:num w:numId="34">
    <w:abstractNumId w:val="22"/>
  </w:num>
  <w:num w:numId="35">
    <w:abstractNumId w:val="26"/>
  </w:num>
  <w:num w:numId="36">
    <w:abstractNumId w:val="17"/>
  </w:num>
  <w:num w:numId="37">
    <w:abstractNumId w:val="39"/>
  </w:num>
  <w:num w:numId="38">
    <w:abstractNumId w:val="14"/>
  </w:num>
  <w:num w:numId="39">
    <w:abstractNumId w:val="36"/>
  </w:num>
  <w:num w:numId="40">
    <w:abstractNumId w:val="3"/>
  </w:num>
  <w:num w:numId="41">
    <w:abstractNumId w:val="34"/>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85"/>
    <w:rsid w:val="00000020"/>
    <w:rsid w:val="00000197"/>
    <w:rsid w:val="00002AA3"/>
    <w:rsid w:val="000030F7"/>
    <w:rsid w:val="0000478D"/>
    <w:rsid w:val="0001209F"/>
    <w:rsid w:val="000316F0"/>
    <w:rsid w:val="00040803"/>
    <w:rsid w:val="00041BC2"/>
    <w:rsid w:val="00044099"/>
    <w:rsid w:val="00050C2C"/>
    <w:rsid w:val="00060056"/>
    <w:rsid w:val="00060EF8"/>
    <w:rsid w:val="00062744"/>
    <w:rsid w:val="0007399C"/>
    <w:rsid w:val="000739F1"/>
    <w:rsid w:val="0007498A"/>
    <w:rsid w:val="00082333"/>
    <w:rsid w:val="00086114"/>
    <w:rsid w:val="00090949"/>
    <w:rsid w:val="0009406C"/>
    <w:rsid w:val="000A1B63"/>
    <w:rsid w:val="000B6BE0"/>
    <w:rsid w:val="000C6B48"/>
    <w:rsid w:val="000D3A85"/>
    <w:rsid w:val="000D44A5"/>
    <w:rsid w:val="000E3FE2"/>
    <w:rsid w:val="000E42D9"/>
    <w:rsid w:val="000F22B9"/>
    <w:rsid w:val="000F299B"/>
    <w:rsid w:val="000F381C"/>
    <w:rsid w:val="000F6954"/>
    <w:rsid w:val="000F7AE3"/>
    <w:rsid w:val="0010591C"/>
    <w:rsid w:val="00107635"/>
    <w:rsid w:val="00111A6F"/>
    <w:rsid w:val="001137C4"/>
    <w:rsid w:val="00114120"/>
    <w:rsid w:val="0011612B"/>
    <w:rsid w:val="00122EB7"/>
    <w:rsid w:val="00125701"/>
    <w:rsid w:val="0013696E"/>
    <w:rsid w:val="00154BAF"/>
    <w:rsid w:val="00172EC4"/>
    <w:rsid w:val="00173400"/>
    <w:rsid w:val="001819E0"/>
    <w:rsid w:val="001926D4"/>
    <w:rsid w:val="00197EE8"/>
    <w:rsid w:val="001A635C"/>
    <w:rsid w:val="001B73DB"/>
    <w:rsid w:val="001C2E99"/>
    <w:rsid w:val="001C454D"/>
    <w:rsid w:val="001D574E"/>
    <w:rsid w:val="001D72BA"/>
    <w:rsid w:val="001E7B24"/>
    <w:rsid w:val="001F0967"/>
    <w:rsid w:val="001F2420"/>
    <w:rsid w:val="002009B7"/>
    <w:rsid w:val="00200E8E"/>
    <w:rsid w:val="00203959"/>
    <w:rsid w:val="0021721E"/>
    <w:rsid w:val="00223F86"/>
    <w:rsid w:val="0023418B"/>
    <w:rsid w:val="00235F9A"/>
    <w:rsid w:val="002477A9"/>
    <w:rsid w:val="00247B36"/>
    <w:rsid w:val="00254304"/>
    <w:rsid w:val="00265446"/>
    <w:rsid w:val="00273B0C"/>
    <w:rsid w:val="00275862"/>
    <w:rsid w:val="002770F3"/>
    <w:rsid w:val="0028080B"/>
    <w:rsid w:val="00280F20"/>
    <w:rsid w:val="002907D0"/>
    <w:rsid w:val="00291199"/>
    <w:rsid w:val="002951BD"/>
    <w:rsid w:val="00295FB5"/>
    <w:rsid w:val="00297E2A"/>
    <w:rsid w:val="002A330B"/>
    <w:rsid w:val="002A5CAF"/>
    <w:rsid w:val="002A5FCC"/>
    <w:rsid w:val="002A6B27"/>
    <w:rsid w:val="002B1C19"/>
    <w:rsid w:val="002B43C7"/>
    <w:rsid w:val="002B458F"/>
    <w:rsid w:val="002B67EE"/>
    <w:rsid w:val="002B6893"/>
    <w:rsid w:val="002C1DA5"/>
    <w:rsid w:val="002C407D"/>
    <w:rsid w:val="002C6634"/>
    <w:rsid w:val="002C7417"/>
    <w:rsid w:val="002D340B"/>
    <w:rsid w:val="002D369C"/>
    <w:rsid w:val="002D386B"/>
    <w:rsid w:val="002E0AF0"/>
    <w:rsid w:val="002E70E3"/>
    <w:rsid w:val="002F038B"/>
    <w:rsid w:val="002F5D1B"/>
    <w:rsid w:val="002F72D7"/>
    <w:rsid w:val="0030212D"/>
    <w:rsid w:val="003053E4"/>
    <w:rsid w:val="00320DD6"/>
    <w:rsid w:val="00320DDE"/>
    <w:rsid w:val="00335571"/>
    <w:rsid w:val="003356DD"/>
    <w:rsid w:val="00336C9C"/>
    <w:rsid w:val="0034172E"/>
    <w:rsid w:val="003423F2"/>
    <w:rsid w:val="00344172"/>
    <w:rsid w:val="003526B4"/>
    <w:rsid w:val="00356E8E"/>
    <w:rsid w:val="0037140D"/>
    <w:rsid w:val="003734B2"/>
    <w:rsid w:val="003829B9"/>
    <w:rsid w:val="003A3FAE"/>
    <w:rsid w:val="003B352F"/>
    <w:rsid w:val="003B7582"/>
    <w:rsid w:val="003C3BD8"/>
    <w:rsid w:val="003E018B"/>
    <w:rsid w:val="003E507C"/>
    <w:rsid w:val="003F1870"/>
    <w:rsid w:val="0040782E"/>
    <w:rsid w:val="004079CC"/>
    <w:rsid w:val="0041274F"/>
    <w:rsid w:val="00412B6A"/>
    <w:rsid w:val="00421554"/>
    <w:rsid w:val="00422DB4"/>
    <w:rsid w:val="00427876"/>
    <w:rsid w:val="00433911"/>
    <w:rsid w:val="0043666E"/>
    <w:rsid w:val="00436B90"/>
    <w:rsid w:val="00450A6E"/>
    <w:rsid w:val="0046545E"/>
    <w:rsid w:val="0047797B"/>
    <w:rsid w:val="00485B75"/>
    <w:rsid w:val="00485C48"/>
    <w:rsid w:val="00491C69"/>
    <w:rsid w:val="00495865"/>
    <w:rsid w:val="004B32EA"/>
    <w:rsid w:val="004B7946"/>
    <w:rsid w:val="004C00C2"/>
    <w:rsid w:val="004D5266"/>
    <w:rsid w:val="00512884"/>
    <w:rsid w:val="005136C4"/>
    <w:rsid w:val="00521809"/>
    <w:rsid w:val="0052224B"/>
    <w:rsid w:val="00531C2D"/>
    <w:rsid w:val="0055647F"/>
    <w:rsid w:val="0056078A"/>
    <w:rsid w:val="0056492F"/>
    <w:rsid w:val="00571E4B"/>
    <w:rsid w:val="005735CF"/>
    <w:rsid w:val="00574085"/>
    <w:rsid w:val="00576805"/>
    <w:rsid w:val="005768D6"/>
    <w:rsid w:val="00576C41"/>
    <w:rsid w:val="00580FC5"/>
    <w:rsid w:val="005903C0"/>
    <w:rsid w:val="005926D0"/>
    <w:rsid w:val="0059277C"/>
    <w:rsid w:val="0059324F"/>
    <w:rsid w:val="00596197"/>
    <w:rsid w:val="005A6FC5"/>
    <w:rsid w:val="005B221E"/>
    <w:rsid w:val="005D6786"/>
    <w:rsid w:val="005D6F4F"/>
    <w:rsid w:val="005E6192"/>
    <w:rsid w:val="005E6B56"/>
    <w:rsid w:val="005F1B1C"/>
    <w:rsid w:val="005F6BAF"/>
    <w:rsid w:val="00611E72"/>
    <w:rsid w:val="00613976"/>
    <w:rsid w:val="00620D5B"/>
    <w:rsid w:val="00633C82"/>
    <w:rsid w:val="00634FCF"/>
    <w:rsid w:val="00645702"/>
    <w:rsid w:val="00650F13"/>
    <w:rsid w:val="00661878"/>
    <w:rsid w:val="00664B46"/>
    <w:rsid w:val="006719F2"/>
    <w:rsid w:val="00675398"/>
    <w:rsid w:val="00675B11"/>
    <w:rsid w:val="00677BD5"/>
    <w:rsid w:val="00684E34"/>
    <w:rsid w:val="006902A9"/>
    <w:rsid w:val="006966D0"/>
    <w:rsid w:val="006A4ACE"/>
    <w:rsid w:val="006A5D91"/>
    <w:rsid w:val="006B2E9A"/>
    <w:rsid w:val="006C4A20"/>
    <w:rsid w:val="006C4FBE"/>
    <w:rsid w:val="006D24FF"/>
    <w:rsid w:val="006E132F"/>
    <w:rsid w:val="006E3EC4"/>
    <w:rsid w:val="006E4DA8"/>
    <w:rsid w:val="006E68DC"/>
    <w:rsid w:val="006F1469"/>
    <w:rsid w:val="006F4872"/>
    <w:rsid w:val="006F5BB0"/>
    <w:rsid w:val="006F5E07"/>
    <w:rsid w:val="006F6C20"/>
    <w:rsid w:val="0070199E"/>
    <w:rsid w:val="00704173"/>
    <w:rsid w:val="007118D3"/>
    <w:rsid w:val="00713740"/>
    <w:rsid w:val="0071797C"/>
    <w:rsid w:val="007341D8"/>
    <w:rsid w:val="007374B7"/>
    <w:rsid w:val="00741DD8"/>
    <w:rsid w:val="00744762"/>
    <w:rsid w:val="0074498A"/>
    <w:rsid w:val="00747016"/>
    <w:rsid w:val="007476C9"/>
    <w:rsid w:val="00751B02"/>
    <w:rsid w:val="00752447"/>
    <w:rsid w:val="00754CB7"/>
    <w:rsid w:val="00760AED"/>
    <w:rsid w:val="0076441B"/>
    <w:rsid w:val="00766DE2"/>
    <w:rsid w:val="007700A7"/>
    <w:rsid w:val="007724F1"/>
    <w:rsid w:val="00772BC0"/>
    <w:rsid w:val="007748A7"/>
    <w:rsid w:val="00783C7F"/>
    <w:rsid w:val="007902AC"/>
    <w:rsid w:val="00790A27"/>
    <w:rsid w:val="007A688A"/>
    <w:rsid w:val="007B4A28"/>
    <w:rsid w:val="007D2CDF"/>
    <w:rsid w:val="007D546C"/>
    <w:rsid w:val="007E39BD"/>
    <w:rsid w:val="007E5F3D"/>
    <w:rsid w:val="007F4F46"/>
    <w:rsid w:val="00807A8C"/>
    <w:rsid w:val="0081067F"/>
    <w:rsid w:val="0082051B"/>
    <w:rsid w:val="008436C3"/>
    <w:rsid w:val="00845304"/>
    <w:rsid w:val="0084695E"/>
    <w:rsid w:val="00851A5E"/>
    <w:rsid w:val="00865090"/>
    <w:rsid w:val="00881AF5"/>
    <w:rsid w:val="0088511C"/>
    <w:rsid w:val="00891718"/>
    <w:rsid w:val="008A618F"/>
    <w:rsid w:val="008C40C0"/>
    <w:rsid w:val="008D2631"/>
    <w:rsid w:val="008D7A0B"/>
    <w:rsid w:val="008E3E56"/>
    <w:rsid w:val="008E52BF"/>
    <w:rsid w:val="008E7419"/>
    <w:rsid w:val="008F0B92"/>
    <w:rsid w:val="0090391B"/>
    <w:rsid w:val="00906154"/>
    <w:rsid w:val="00910921"/>
    <w:rsid w:val="009138F7"/>
    <w:rsid w:val="009142E2"/>
    <w:rsid w:val="00915643"/>
    <w:rsid w:val="009211D9"/>
    <w:rsid w:val="009250B0"/>
    <w:rsid w:val="0093140F"/>
    <w:rsid w:val="00931B8A"/>
    <w:rsid w:val="0093473E"/>
    <w:rsid w:val="009440AB"/>
    <w:rsid w:val="0094600D"/>
    <w:rsid w:val="00952554"/>
    <w:rsid w:val="00955930"/>
    <w:rsid w:val="00961794"/>
    <w:rsid w:val="00964B43"/>
    <w:rsid w:val="00973A2A"/>
    <w:rsid w:val="00973CDE"/>
    <w:rsid w:val="0099022A"/>
    <w:rsid w:val="00992F8B"/>
    <w:rsid w:val="00995FAF"/>
    <w:rsid w:val="009A1924"/>
    <w:rsid w:val="009B63B6"/>
    <w:rsid w:val="009B6FDC"/>
    <w:rsid w:val="009C2D0E"/>
    <w:rsid w:val="009C377A"/>
    <w:rsid w:val="009D2A6F"/>
    <w:rsid w:val="009E5E77"/>
    <w:rsid w:val="009F75DD"/>
    <w:rsid w:val="00A00C5C"/>
    <w:rsid w:val="00A02DCF"/>
    <w:rsid w:val="00A048E1"/>
    <w:rsid w:val="00A16740"/>
    <w:rsid w:val="00A2776E"/>
    <w:rsid w:val="00A51AED"/>
    <w:rsid w:val="00A705A7"/>
    <w:rsid w:val="00A80861"/>
    <w:rsid w:val="00A80DF7"/>
    <w:rsid w:val="00A87143"/>
    <w:rsid w:val="00A87239"/>
    <w:rsid w:val="00A873F1"/>
    <w:rsid w:val="00A92BAB"/>
    <w:rsid w:val="00A947A6"/>
    <w:rsid w:val="00AA3677"/>
    <w:rsid w:val="00AA50E9"/>
    <w:rsid w:val="00AA529D"/>
    <w:rsid w:val="00AA79DB"/>
    <w:rsid w:val="00AA7DCA"/>
    <w:rsid w:val="00AB4686"/>
    <w:rsid w:val="00AC29FF"/>
    <w:rsid w:val="00AE282D"/>
    <w:rsid w:val="00AF2B18"/>
    <w:rsid w:val="00AF58E1"/>
    <w:rsid w:val="00B03A77"/>
    <w:rsid w:val="00B052CE"/>
    <w:rsid w:val="00B13424"/>
    <w:rsid w:val="00B13908"/>
    <w:rsid w:val="00B17451"/>
    <w:rsid w:val="00B20D38"/>
    <w:rsid w:val="00B241D2"/>
    <w:rsid w:val="00B25545"/>
    <w:rsid w:val="00B33505"/>
    <w:rsid w:val="00B42036"/>
    <w:rsid w:val="00B52BFC"/>
    <w:rsid w:val="00B654A8"/>
    <w:rsid w:val="00B71DD4"/>
    <w:rsid w:val="00B76A90"/>
    <w:rsid w:val="00B80AB6"/>
    <w:rsid w:val="00B95B76"/>
    <w:rsid w:val="00BA56D2"/>
    <w:rsid w:val="00BA7C75"/>
    <w:rsid w:val="00BB62C6"/>
    <w:rsid w:val="00BC5116"/>
    <w:rsid w:val="00BD0CEB"/>
    <w:rsid w:val="00BD487B"/>
    <w:rsid w:val="00BD6849"/>
    <w:rsid w:val="00BD773C"/>
    <w:rsid w:val="00BE185C"/>
    <w:rsid w:val="00BE5B04"/>
    <w:rsid w:val="00BF7A15"/>
    <w:rsid w:val="00C079DB"/>
    <w:rsid w:val="00C147EC"/>
    <w:rsid w:val="00C2118B"/>
    <w:rsid w:val="00C25379"/>
    <w:rsid w:val="00C46A5C"/>
    <w:rsid w:val="00C55236"/>
    <w:rsid w:val="00C60B00"/>
    <w:rsid w:val="00C617EB"/>
    <w:rsid w:val="00C742B0"/>
    <w:rsid w:val="00C75AA2"/>
    <w:rsid w:val="00C83227"/>
    <w:rsid w:val="00C845D9"/>
    <w:rsid w:val="00C97C4E"/>
    <w:rsid w:val="00CA074E"/>
    <w:rsid w:val="00CA0BB1"/>
    <w:rsid w:val="00CA70BE"/>
    <w:rsid w:val="00CB46CE"/>
    <w:rsid w:val="00CB5389"/>
    <w:rsid w:val="00CB7550"/>
    <w:rsid w:val="00CC4685"/>
    <w:rsid w:val="00CD1A2D"/>
    <w:rsid w:val="00CD5D73"/>
    <w:rsid w:val="00CE462D"/>
    <w:rsid w:val="00D00A83"/>
    <w:rsid w:val="00D0371F"/>
    <w:rsid w:val="00D15AE6"/>
    <w:rsid w:val="00D174BC"/>
    <w:rsid w:val="00D36E1E"/>
    <w:rsid w:val="00D405C9"/>
    <w:rsid w:val="00D40B97"/>
    <w:rsid w:val="00D4560F"/>
    <w:rsid w:val="00D51818"/>
    <w:rsid w:val="00D51BB6"/>
    <w:rsid w:val="00D52E70"/>
    <w:rsid w:val="00D64B85"/>
    <w:rsid w:val="00D70B44"/>
    <w:rsid w:val="00D82BEB"/>
    <w:rsid w:val="00D87B27"/>
    <w:rsid w:val="00D96631"/>
    <w:rsid w:val="00D96F49"/>
    <w:rsid w:val="00DA3BDC"/>
    <w:rsid w:val="00DA4B02"/>
    <w:rsid w:val="00DA5D19"/>
    <w:rsid w:val="00DB5354"/>
    <w:rsid w:val="00DC5362"/>
    <w:rsid w:val="00DD2066"/>
    <w:rsid w:val="00DD6E1E"/>
    <w:rsid w:val="00DD71C7"/>
    <w:rsid w:val="00E024A1"/>
    <w:rsid w:val="00E02B0D"/>
    <w:rsid w:val="00E034DE"/>
    <w:rsid w:val="00E1012A"/>
    <w:rsid w:val="00E24DD0"/>
    <w:rsid w:val="00E309BE"/>
    <w:rsid w:val="00E32B1A"/>
    <w:rsid w:val="00E35E0F"/>
    <w:rsid w:val="00E41BC2"/>
    <w:rsid w:val="00E43799"/>
    <w:rsid w:val="00E51B4E"/>
    <w:rsid w:val="00E5443E"/>
    <w:rsid w:val="00E61B66"/>
    <w:rsid w:val="00E71DC5"/>
    <w:rsid w:val="00EA5CAF"/>
    <w:rsid w:val="00EB1A25"/>
    <w:rsid w:val="00EB1FA3"/>
    <w:rsid w:val="00EB7F7A"/>
    <w:rsid w:val="00EC12B7"/>
    <w:rsid w:val="00EC1E12"/>
    <w:rsid w:val="00EC5721"/>
    <w:rsid w:val="00EC677D"/>
    <w:rsid w:val="00ED1A55"/>
    <w:rsid w:val="00ED7A76"/>
    <w:rsid w:val="00EE0589"/>
    <w:rsid w:val="00EE431D"/>
    <w:rsid w:val="00EF237E"/>
    <w:rsid w:val="00F1199B"/>
    <w:rsid w:val="00F122E0"/>
    <w:rsid w:val="00F320C6"/>
    <w:rsid w:val="00F36300"/>
    <w:rsid w:val="00F3799E"/>
    <w:rsid w:val="00F449EC"/>
    <w:rsid w:val="00F451ED"/>
    <w:rsid w:val="00F512A6"/>
    <w:rsid w:val="00F51B87"/>
    <w:rsid w:val="00F57614"/>
    <w:rsid w:val="00F57EAF"/>
    <w:rsid w:val="00F71FF8"/>
    <w:rsid w:val="00F76C55"/>
    <w:rsid w:val="00F81C7D"/>
    <w:rsid w:val="00F84658"/>
    <w:rsid w:val="00F85B9A"/>
    <w:rsid w:val="00F864E4"/>
    <w:rsid w:val="00F908A3"/>
    <w:rsid w:val="00F92127"/>
    <w:rsid w:val="00F93493"/>
    <w:rsid w:val="00F93513"/>
    <w:rsid w:val="00F95220"/>
    <w:rsid w:val="00FC2E71"/>
    <w:rsid w:val="00FE4189"/>
    <w:rsid w:val="00FF3415"/>
    <w:rsid w:val="00FF552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B72CDD"/>
  <w15:docId w15:val="{544EA293-A595-4832-9807-F35A6426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333"/>
  </w:style>
  <w:style w:type="paragraph" w:styleId="Titre1">
    <w:name w:val="heading 1"/>
    <w:aliases w:val="Titre 1 Car"/>
    <w:basedOn w:val="Normal"/>
    <w:next w:val="Normal"/>
    <w:qFormat/>
    <w:rsid w:val="00F51B87"/>
    <w:pPr>
      <w:keepNext/>
      <w:spacing w:before="240" w:after="60"/>
      <w:outlineLvl w:val="0"/>
    </w:pPr>
    <w:rPr>
      <w:rFonts w:asciiTheme="majorHAnsi" w:hAnsiTheme="majorHAnsi" w:cs="Arial"/>
      <w:b/>
      <w:bCs/>
      <w:i/>
      <w:kern w:val="32"/>
      <w:sz w:val="28"/>
      <w:szCs w:val="32"/>
    </w:rPr>
  </w:style>
  <w:style w:type="paragraph" w:styleId="Titre2">
    <w:name w:val="heading 2"/>
    <w:basedOn w:val="Normal"/>
    <w:next w:val="Normal"/>
    <w:link w:val="Titre2Car"/>
    <w:qFormat/>
    <w:rsid w:val="006A4ACE"/>
    <w:pPr>
      <w:keepNext/>
      <w:spacing w:after="60"/>
      <w:ind w:left="284"/>
      <w:outlineLvl w:val="1"/>
    </w:pPr>
    <w:rPr>
      <w:rFonts w:cs="Arial"/>
      <w:bCs/>
      <w:i/>
      <w:iCs/>
      <w:sz w:val="28"/>
      <w:szCs w:val="28"/>
    </w:rPr>
  </w:style>
  <w:style w:type="paragraph" w:styleId="Titre3">
    <w:name w:val="heading 3"/>
    <w:basedOn w:val="Normal"/>
    <w:next w:val="Normal"/>
    <w:qFormat/>
    <w:rsid w:val="003F1870"/>
    <w:pPr>
      <w:keepNext/>
      <w:numPr>
        <w:ilvl w:val="2"/>
        <w:numId w:val="1"/>
      </w:numPr>
      <w:spacing w:before="240" w:after="60"/>
      <w:outlineLvl w:val="2"/>
    </w:pPr>
    <w:rPr>
      <w:rFonts w:cs="Arial"/>
      <w:b/>
      <w:bCs/>
      <w:sz w:val="26"/>
      <w:szCs w:val="26"/>
    </w:rPr>
  </w:style>
  <w:style w:type="paragraph" w:styleId="Titre4">
    <w:name w:val="heading 4"/>
    <w:basedOn w:val="Normal"/>
    <w:next w:val="Normal"/>
    <w:qFormat/>
    <w:rsid w:val="007748A7"/>
    <w:pPr>
      <w:keepNext/>
      <w:spacing w:before="240" w:after="60"/>
      <w:outlineLvl w:val="3"/>
    </w:pPr>
    <w:rPr>
      <w:b/>
      <w:bCs/>
      <w:sz w:val="28"/>
      <w:szCs w:val="28"/>
    </w:rPr>
  </w:style>
  <w:style w:type="paragraph" w:styleId="Titre5">
    <w:name w:val="heading 5"/>
    <w:basedOn w:val="Normal"/>
    <w:next w:val="Normal"/>
    <w:qFormat/>
    <w:rsid w:val="003F1870"/>
    <w:pPr>
      <w:numPr>
        <w:ilvl w:val="4"/>
        <w:numId w:val="1"/>
      </w:numPr>
      <w:spacing w:before="240" w:after="60"/>
      <w:outlineLvl w:val="4"/>
    </w:pPr>
    <w:rPr>
      <w:b/>
      <w:bCs/>
      <w:i/>
      <w:iCs/>
      <w:sz w:val="26"/>
      <w:szCs w:val="26"/>
    </w:rPr>
  </w:style>
  <w:style w:type="paragraph" w:styleId="Titre6">
    <w:name w:val="heading 6"/>
    <w:basedOn w:val="Normal"/>
    <w:next w:val="Normal"/>
    <w:qFormat/>
    <w:rsid w:val="003F1870"/>
    <w:pPr>
      <w:numPr>
        <w:ilvl w:val="5"/>
        <w:numId w:val="1"/>
      </w:numPr>
      <w:spacing w:before="240" w:after="60"/>
      <w:outlineLvl w:val="5"/>
    </w:pPr>
    <w:rPr>
      <w:b/>
      <w:bCs/>
      <w:szCs w:val="22"/>
    </w:rPr>
  </w:style>
  <w:style w:type="paragraph" w:styleId="Titre7">
    <w:name w:val="heading 7"/>
    <w:basedOn w:val="Normal"/>
    <w:next w:val="Normal"/>
    <w:qFormat/>
    <w:rsid w:val="003F1870"/>
    <w:pPr>
      <w:numPr>
        <w:ilvl w:val="6"/>
        <w:numId w:val="1"/>
      </w:numPr>
      <w:spacing w:before="240" w:after="60"/>
      <w:outlineLvl w:val="6"/>
    </w:pPr>
  </w:style>
  <w:style w:type="paragraph" w:styleId="Titre8">
    <w:name w:val="heading 8"/>
    <w:basedOn w:val="Normal"/>
    <w:next w:val="Normal"/>
    <w:qFormat/>
    <w:rsid w:val="003F1870"/>
    <w:pPr>
      <w:numPr>
        <w:ilvl w:val="7"/>
        <w:numId w:val="1"/>
      </w:numPr>
      <w:spacing w:before="240" w:after="60"/>
      <w:outlineLvl w:val="7"/>
    </w:pPr>
    <w:rPr>
      <w:i/>
      <w:iCs/>
    </w:rPr>
  </w:style>
  <w:style w:type="paragraph" w:styleId="Titre9">
    <w:name w:val="heading 9"/>
    <w:basedOn w:val="Normal"/>
    <w:next w:val="Normal"/>
    <w:qFormat/>
    <w:rsid w:val="003F1870"/>
    <w:pPr>
      <w:numPr>
        <w:ilvl w:val="8"/>
        <w:numId w:val="1"/>
      </w:numPr>
      <w:spacing w:before="240" w:after="6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rsid w:val="009B6FDC"/>
    <w:pPr>
      <w:numPr>
        <w:numId w:val="2"/>
      </w:numPr>
      <w:spacing w:line="360" w:lineRule="auto"/>
    </w:pPr>
  </w:style>
  <w:style w:type="paragraph" w:styleId="Listenumros">
    <w:name w:val="List Number"/>
    <w:basedOn w:val="Normal"/>
    <w:rsid w:val="00FF3415"/>
    <w:pPr>
      <w:numPr>
        <w:numId w:val="3"/>
      </w:numPr>
      <w:spacing w:after="120"/>
    </w:pPr>
    <w:rPr>
      <w:rFonts w:ascii="Book Antiqua" w:hAnsi="Book Antiqua"/>
      <w:sz w:val="24"/>
    </w:rPr>
  </w:style>
  <w:style w:type="paragraph" w:customStyle="1" w:styleId="Listing">
    <w:name w:val="Listing"/>
    <w:basedOn w:val="Normal"/>
    <w:rsid w:val="001F0967"/>
    <w:pPr>
      <w:keepNext/>
      <w:keepLines/>
    </w:pPr>
    <w:rPr>
      <w:rFonts w:ascii="Courier New" w:hAnsi="Courier New" w:cs="Courier New"/>
      <w:sz w:val="18"/>
    </w:rPr>
  </w:style>
  <w:style w:type="paragraph" w:customStyle="1" w:styleId="Gras">
    <w:name w:val="Gras"/>
    <w:basedOn w:val="Normal"/>
    <w:rsid w:val="009B6FDC"/>
    <w:pPr>
      <w:spacing w:line="360" w:lineRule="auto"/>
    </w:pPr>
    <w:rPr>
      <w:b/>
    </w:rPr>
  </w:style>
  <w:style w:type="paragraph" w:styleId="Corpsdetexte">
    <w:name w:val="Body Text"/>
    <w:basedOn w:val="Normal"/>
    <w:link w:val="CorpsdetexteCar"/>
    <w:rsid w:val="00CB7550"/>
    <w:pPr>
      <w:spacing w:after="120"/>
      <w:jc w:val="both"/>
    </w:p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9B6FDC"/>
    <w:pPr>
      <w:spacing w:line="360" w:lineRule="auto"/>
    </w:pPr>
    <w:rPr>
      <w:rFonts w:ascii="ETML" w:hAnsi="ETML"/>
    </w:rPr>
  </w:style>
  <w:style w:type="paragraph" w:customStyle="1" w:styleId="-Pieddepage">
    <w:name w:val="-Pied de page"/>
    <w:basedOn w:val="Normal"/>
    <w:rsid w:val="000C6B48"/>
    <w:rPr>
      <w:sz w:val="16"/>
    </w:rPr>
  </w:style>
  <w:style w:type="paragraph" w:customStyle="1" w:styleId="Listecocher">
    <w:name w:val="Liste à cocher"/>
    <w:basedOn w:val="Normal"/>
    <w:rsid w:val="002C1DA5"/>
    <w:pPr>
      <w:numPr>
        <w:numId w:val="6"/>
      </w:numPr>
      <w:tabs>
        <w:tab w:val="left" w:pos="1134"/>
      </w:tabs>
      <w:spacing w:after="120"/>
    </w:pPr>
    <w:rPr>
      <w:rFonts w:ascii="Book Antiqua" w:hAnsi="Book Antiqua"/>
      <w:sz w:val="24"/>
    </w:rPr>
  </w:style>
  <w:style w:type="character" w:styleId="Lienhypertexte">
    <w:name w:val="Hyperlink"/>
    <w:uiPriority w:val="99"/>
    <w:rsid w:val="00973CDE"/>
    <w:rPr>
      <w:color w:val="0000FF"/>
      <w:u w:val="single"/>
    </w:rPr>
  </w:style>
  <w:style w:type="paragraph" w:customStyle="1" w:styleId="Aufzhlung">
    <w:name w:val="Aufzählung"/>
    <w:basedOn w:val="Normal"/>
    <w:rsid w:val="00495865"/>
    <w:pPr>
      <w:numPr>
        <w:numId w:val="11"/>
      </w:numPr>
    </w:pPr>
    <w:rPr>
      <w:lang w:val="de-CH" w:eastAsia="de-DE"/>
    </w:rPr>
  </w:style>
  <w:style w:type="paragraph" w:customStyle="1" w:styleId="TitreGauche">
    <w:name w:val="Titre Gauche"/>
    <w:basedOn w:val="Titrecentr"/>
    <w:autoRedefine/>
    <w:rsid w:val="00AA7DCA"/>
    <w:pPr>
      <w:jc w:val="left"/>
    </w:pPr>
    <w:rPr>
      <w:sz w:val="32"/>
      <w:szCs w:val="40"/>
    </w:rPr>
  </w:style>
  <w:style w:type="paragraph" w:customStyle="1" w:styleId="bq">
    <w:name w:val="bq"/>
    <w:basedOn w:val="Normal"/>
    <w:rsid w:val="002F72D7"/>
    <w:pPr>
      <w:spacing w:before="100" w:beforeAutospacing="1" w:after="100" w:afterAutospacing="1"/>
    </w:pPr>
    <w:rPr>
      <w:rFonts w:ascii="Times New Roman" w:hAnsi="Times New Roman"/>
      <w:sz w:val="24"/>
    </w:rPr>
  </w:style>
  <w:style w:type="paragraph" w:styleId="Titre">
    <w:name w:val="Title"/>
    <w:basedOn w:val="Normal"/>
    <w:next w:val="Normal"/>
    <w:link w:val="TitreCar"/>
    <w:qFormat/>
    <w:rsid w:val="00CB7550"/>
    <w:pPr>
      <w:spacing w:before="240" w:after="120"/>
      <w:jc w:val="both"/>
      <w:outlineLvl w:val="0"/>
    </w:pPr>
    <w:rPr>
      <w:rFonts w:asciiTheme="majorHAnsi" w:hAnsiTheme="majorHAnsi" w:cs="Arial"/>
      <w:b/>
      <w:bCs/>
      <w:kern w:val="28"/>
      <w:sz w:val="32"/>
      <w:szCs w:val="32"/>
    </w:rPr>
  </w:style>
  <w:style w:type="character" w:customStyle="1" w:styleId="TitreCar">
    <w:name w:val="Titre Car"/>
    <w:link w:val="Titre"/>
    <w:rsid w:val="00CB7550"/>
    <w:rPr>
      <w:rFonts w:asciiTheme="majorHAnsi" w:hAnsiTheme="majorHAnsi" w:cs="Arial"/>
      <w:b/>
      <w:bCs/>
      <w:kern w:val="28"/>
      <w:sz w:val="32"/>
      <w:szCs w:val="32"/>
      <w:lang w:val="fr-FR" w:eastAsia="fr-FR"/>
    </w:rPr>
  </w:style>
  <w:style w:type="paragraph" w:styleId="NormalWeb">
    <w:name w:val="Normal (Web)"/>
    <w:basedOn w:val="Normal"/>
    <w:rsid w:val="002F72D7"/>
    <w:pPr>
      <w:spacing w:before="100" w:beforeAutospacing="1" w:after="100" w:afterAutospacing="1"/>
    </w:pPr>
    <w:rPr>
      <w:rFonts w:ascii="Times New Roman" w:hAnsi="Times New Roman"/>
      <w:sz w:val="24"/>
    </w:rPr>
  </w:style>
  <w:style w:type="character" w:styleId="CodeHTML">
    <w:name w:val="HTML Code"/>
    <w:rsid w:val="008E7419"/>
    <w:rPr>
      <w:rFonts w:ascii="Courier New" w:eastAsia="Times New Roman" w:hAnsi="Courier New" w:cs="Courier New"/>
      <w:sz w:val="20"/>
      <w:szCs w:val="20"/>
    </w:rPr>
  </w:style>
  <w:style w:type="paragraph" w:customStyle="1" w:styleId="paragraphe2">
    <w:name w:val="paragraphe2"/>
    <w:basedOn w:val="Normal"/>
    <w:link w:val="paragraphe2Car"/>
    <w:rsid w:val="00E024A1"/>
    <w:pPr>
      <w:ind w:left="1021"/>
    </w:pPr>
    <w:rPr>
      <w:szCs w:val="22"/>
    </w:rPr>
  </w:style>
  <w:style w:type="character" w:customStyle="1" w:styleId="paragraphe2Car">
    <w:name w:val="paragraphe2 Car"/>
    <w:link w:val="paragraphe2"/>
    <w:rsid w:val="00E024A1"/>
    <w:rPr>
      <w:rFonts w:ascii="Arial" w:hAnsi="Arial"/>
      <w:sz w:val="22"/>
      <w:szCs w:val="22"/>
      <w:lang w:val="fr-FR" w:eastAsia="fr-FR" w:bidi="ar-SA"/>
    </w:rPr>
  </w:style>
  <w:style w:type="paragraph" w:styleId="Textedebulles">
    <w:name w:val="Balloon Text"/>
    <w:basedOn w:val="Normal"/>
    <w:link w:val="TextedebullesCar"/>
    <w:rsid w:val="00C617EB"/>
    <w:rPr>
      <w:rFonts w:ascii="Tahoma" w:hAnsi="Tahoma" w:cs="Tahoma"/>
      <w:sz w:val="16"/>
      <w:szCs w:val="16"/>
    </w:rPr>
  </w:style>
  <w:style w:type="character" w:customStyle="1" w:styleId="TextedebullesCar">
    <w:name w:val="Texte de bulles Car"/>
    <w:basedOn w:val="Policepardfaut"/>
    <w:link w:val="Textedebulles"/>
    <w:rsid w:val="00C617EB"/>
    <w:rPr>
      <w:rFonts w:ascii="Tahoma" w:hAnsi="Tahoma" w:cs="Tahoma"/>
      <w:sz w:val="16"/>
      <w:szCs w:val="16"/>
      <w:lang w:val="fr-FR" w:eastAsia="fr-FR"/>
    </w:rPr>
  </w:style>
  <w:style w:type="character" w:customStyle="1" w:styleId="Reponse">
    <w:name w:val="Reponse"/>
    <w:basedOn w:val="Policepardfaut"/>
    <w:uiPriority w:val="1"/>
    <w:qFormat/>
    <w:rsid w:val="00B95B76"/>
    <w:rPr>
      <w:b/>
      <w:bCs/>
      <w:vanish/>
      <w:color w:val="0070C0"/>
    </w:rPr>
  </w:style>
  <w:style w:type="paragraph" w:styleId="Lgende">
    <w:name w:val="caption"/>
    <w:basedOn w:val="Normal"/>
    <w:next w:val="Normal"/>
    <w:unhideWhenUsed/>
    <w:qFormat/>
    <w:rsid w:val="00CB7550"/>
    <w:pPr>
      <w:spacing w:after="200"/>
    </w:pPr>
    <w:rPr>
      <w:b/>
      <w:bCs/>
      <w:color w:val="4F81BD" w:themeColor="accent1"/>
      <w:sz w:val="18"/>
      <w:szCs w:val="18"/>
    </w:rPr>
  </w:style>
  <w:style w:type="character" w:customStyle="1" w:styleId="Titre2Car">
    <w:name w:val="Titre 2 Car"/>
    <w:basedOn w:val="Policepardfaut"/>
    <w:link w:val="Titre2"/>
    <w:rsid w:val="00A00C5C"/>
    <w:rPr>
      <w:rFonts w:asciiTheme="minorHAnsi" w:hAnsiTheme="minorHAnsi" w:cs="Arial"/>
      <w:bCs/>
      <w:i/>
      <w:iCs/>
      <w:sz w:val="28"/>
      <w:szCs w:val="28"/>
      <w:lang w:val="fr-FR" w:eastAsia="fr-FR"/>
    </w:rPr>
  </w:style>
  <w:style w:type="table" w:customStyle="1" w:styleId="TableauGrille4-Accentuation11">
    <w:name w:val="Tableau Grille 4 - Accentuation 11"/>
    <w:basedOn w:val="TableauNormal"/>
    <w:uiPriority w:val="49"/>
    <w:rsid w:val="00F57EA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epuces">
    <w:name w:val="List Bullet"/>
    <w:basedOn w:val="Normal"/>
    <w:autoRedefine/>
    <w:rsid w:val="000D3A85"/>
    <w:pPr>
      <w:numPr>
        <w:numId w:val="33"/>
      </w:numPr>
      <w:tabs>
        <w:tab w:val="clear" w:pos="927"/>
      </w:tabs>
      <w:spacing w:after="120"/>
      <w:jc w:val="both"/>
    </w:pPr>
  </w:style>
  <w:style w:type="character" w:customStyle="1" w:styleId="CorpsdetexteCar">
    <w:name w:val="Corps de texte Car"/>
    <w:basedOn w:val="Policepardfaut"/>
    <w:link w:val="Corpsdetexte"/>
    <w:rsid w:val="000D3A85"/>
  </w:style>
  <w:style w:type="character" w:customStyle="1" w:styleId="ReponseCar">
    <w:name w:val="Reponse Car"/>
    <w:basedOn w:val="Policepardfaut"/>
    <w:rsid w:val="000D3A85"/>
    <w:rPr>
      <w:rFonts w:ascii="Century Gothic" w:hAnsi="Century Gothic" w:cs="Arial"/>
      <w:b/>
      <w:vanish/>
      <w:color w:val="FF0000"/>
      <w:sz w:val="24"/>
      <w:lang w:eastAsia="fr-FR"/>
    </w:rPr>
  </w:style>
  <w:style w:type="paragraph" w:customStyle="1" w:styleId="cours">
    <w:name w:val="cours"/>
    <w:basedOn w:val="Normal"/>
    <w:qFormat/>
    <w:rsid w:val="000D3A85"/>
    <w:pPr>
      <w:pBdr>
        <w:top w:val="single" w:sz="4" w:space="1" w:color="auto"/>
        <w:left w:val="single" w:sz="4" w:space="0" w:color="auto"/>
        <w:bottom w:val="single" w:sz="4" w:space="1" w:color="auto"/>
        <w:right w:val="single" w:sz="4" w:space="4" w:color="auto"/>
      </w:pBdr>
      <w:tabs>
        <w:tab w:val="left" w:pos="1276"/>
      </w:tabs>
      <w:ind w:left="1276" w:hanging="1276"/>
    </w:pPr>
    <w:rPr>
      <w:rFonts w:cs="Arial"/>
      <w:b/>
    </w:rPr>
  </w:style>
  <w:style w:type="paragraph" w:customStyle="1" w:styleId="activite">
    <w:name w:val="activite"/>
    <w:basedOn w:val="Normal"/>
    <w:qFormat/>
    <w:rsid w:val="000D3A85"/>
    <w:pPr>
      <w:pBdr>
        <w:top w:val="single" w:sz="4" w:space="1" w:color="auto"/>
        <w:left w:val="single" w:sz="4" w:space="0" w:color="auto"/>
        <w:bottom w:val="single" w:sz="4" w:space="1" w:color="auto"/>
        <w:right w:val="single" w:sz="4" w:space="4" w:color="auto"/>
      </w:pBdr>
      <w:ind w:left="1259" w:hanging="1259"/>
      <w:jc w:val="both"/>
    </w:pPr>
    <w:rPr>
      <w:rFonts w:cs="Arial"/>
    </w:rPr>
  </w:style>
  <w:style w:type="paragraph" w:styleId="TM2">
    <w:name w:val="toc 2"/>
    <w:basedOn w:val="Normal"/>
    <w:next w:val="Normal"/>
    <w:autoRedefine/>
    <w:unhideWhenUsed/>
    <w:rsid w:val="00050C2C"/>
    <w:pPr>
      <w:spacing w:before="120"/>
      <w:ind w:left="200"/>
    </w:pPr>
    <w:rPr>
      <w:b/>
      <w:bCs/>
      <w:sz w:val="22"/>
      <w:szCs w:val="22"/>
    </w:rPr>
  </w:style>
  <w:style w:type="paragraph" w:styleId="TM1">
    <w:name w:val="toc 1"/>
    <w:basedOn w:val="Normal"/>
    <w:next w:val="Normal"/>
    <w:autoRedefine/>
    <w:uiPriority w:val="39"/>
    <w:unhideWhenUsed/>
    <w:rsid w:val="00F51B87"/>
    <w:pPr>
      <w:tabs>
        <w:tab w:val="left" w:pos="400"/>
        <w:tab w:val="right" w:leader="underscore" w:pos="6521"/>
      </w:tabs>
      <w:spacing w:before="120"/>
    </w:pPr>
    <w:rPr>
      <w:b/>
      <w:bCs/>
      <w:i/>
      <w:iCs/>
      <w:sz w:val="18"/>
      <w:szCs w:val="24"/>
    </w:rPr>
  </w:style>
  <w:style w:type="paragraph" w:styleId="TM3">
    <w:name w:val="toc 3"/>
    <w:basedOn w:val="Normal"/>
    <w:next w:val="Normal"/>
    <w:autoRedefine/>
    <w:unhideWhenUsed/>
    <w:rsid w:val="00050C2C"/>
    <w:pPr>
      <w:ind w:left="400"/>
    </w:pPr>
  </w:style>
  <w:style w:type="paragraph" w:styleId="TM4">
    <w:name w:val="toc 4"/>
    <w:basedOn w:val="Normal"/>
    <w:next w:val="Normal"/>
    <w:autoRedefine/>
    <w:unhideWhenUsed/>
    <w:rsid w:val="00050C2C"/>
    <w:pPr>
      <w:ind w:left="600"/>
    </w:pPr>
  </w:style>
  <w:style w:type="paragraph" w:styleId="TM5">
    <w:name w:val="toc 5"/>
    <w:basedOn w:val="Normal"/>
    <w:next w:val="Normal"/>
    <w:autoRedefine/>
    <w:unhideWhenUsed/>
    <w:rsid w:val="00050C2C"/>
    <w:pPr>
      <w:ind w:left="800"/>
    </w:pPr>
  </w:style>
  <w:style w:type="paragraph" w:styleId="TM6">
    <w:name w:val="toc 6"/>
    <w:basedOn w:val="Normal"/>
    <w:next w:val="Normal"/>
    <w:autoRedefine/>
    <w:unhideWhenUsed/>
    <w:rsid w:val="00050C2C"/>
    <w:pPr>
      <w:ind w:left="1000"/>
    </w:pPr>
  </w:style>
  <w:style w:type="paragraph" w:styleId="TM7">
    <w:name w:val="toc 7"/>
    <w:basedOn w:val="Normal"/>
    <w:next w:val="Normal"/>
    <w:autoRedefine/>
    <w:unhideWhenUsed/>
    <w:rsid w:val="00050C2C"/>
    <w:pPr>
      <w:ind w:left="1200"/>
    </w:pPr>
  </w:style>
  <w:style w:type="paragraph" w:styleId="TM8">
    <w:name w:val="toc 8"/>
    <w:basedOn w:val="Normal"/>
    <w:next w:val="Normal"/>
    <w:autoRedefine/>
    <w:unhideWhenUsed/>
    <w:rsid w:val="00050C2C"/>
    <w:pPr>
      <w:ind w:left="1400"/>
    </w:pPr>
  </w:style>
  <w:style w:type="paragraph" w:styleId="TM9">
    <w:name w:val="toc 9"/>
    <w:basedOn w:val="Normal"/>
    <w:next w:val="Normal"/>
    <w:autoRedefine/>
    <w:unhideWhenUsed/>
    <w:rsid w:val="00050C2C"/>
    <w:pPr>
      <w:ind w:left="1600"/>
    </w:pPr>
  </w:style>
  <w:style w:type="paragraph" w:styleId="Paragraphedeliste">
    <w:name w:val="List Paragraph"/>
    <w:basedOn w:val="Normal"/>
    <w:uiPriority w:val="34"/>
    <w:qFormat/>
    <w:rsid w:val="00766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220013">
      <w:bodyDiv w:val="1"/>
      <w:marLeft w:val="0"/>
      <w:marRight w:val="0"/>
      <w:marTop w:val="0"/>
      <w:marBottom w:val="0"/>
      <w:divBdr>
        <w:top w:val="none" w:sz="0" w:space="0" w:color="auto"/>
        <w:left w:val="none" w:sz="0" w:space="0" w:color="auto"/>
        <w:bottom w:val="none" w:sz="0" w:space="0" w:color="auto"/>
        <w:right w:val="none" w:sz="0" w:space="0" w:color="auto"/>
      </w:divBdr>
    </w:div>
    <w:div w:id="343751892">
      <w:bodyDiv w:val="1"/>
      <w:marLeft w:val="0"/>
      <w:marRight w:val="0"/>
      <w:marTop w:val="0"/>
      <w:marBottom w:val="0"/>
      <w:divBdr>
        <w:top w:val="none" w:sz="0" w:space="0" w:color="auto"/>
        <w:left w:val="none" w:sz="0" w:space="0" w:color="auto"/>
        <w:bottom w:val="none" w:sz="0" w:space="0" w:color="auto"/>
        <w:right w:val="none" w:sz="0" w:space="0" w:color="auto"/>
      </w:divBdr>
      <w:divsChild>
        <w:div w:id="594822473">
          <w:marLeft w:val="0"/>
          <w:marRight w:val="0"/>
          <w:marTop w:val="0"/>
          <w:marBottom w:val="0"/>
          <w:divBdr>
            <w:top w:val="none" w:sz="0" w:space="0" w:color="auto"/>
            <w:left w:val="none" w:sz="0" w:space="0" w:color="auto"/>
            <w:bottom w:val="none" w:sz="0" w:space="0" w:color="auto"/>
            <w:right w:val="none" w:sz="0" w:space="0" w:color="auto"/>
          </w:divBdr>
        </w:div>
      </w:divsChild>
    </w:div>
    <w:div w:id="402416616">
      <w:bodyDiv w:val="1"/>
      <w:marLeft w:val="0"/>
      <w:marRight w:val="0"/>
      <w:marTop w:val="0"/>
      <w:marBottom w:val="0"/>
      <w:divBdr>
        <w:top w:val="none" w:sz="0" w:space="0" w:color="auto"/>
        <w:left w:val="none" w:sz="0" w:space="0" w:color="auto"/>
        <w:bottom w:val="none" w:sz="0" w:space="0" w:color="auto"/>
        <w:right w:val="none" w:sz="0" w:space="0" w:color="auto"/>
      </w:divBdr>
      <w:divsChild>
        <w:div w:id="1383364433">
          <w:marLeft w:val="0"/>
          <w:marRight w:val="0"/>
          <w:marTop w:val="0"/>
          <w:marBottom w:val="0"/>
          <w:divBdr>
            <w:top w:val="none" w:sz="0" w:space="0" w:color="auto"/>
            <w:left w:val="none" w:sz="0" w:space="0" w:color="auto"/>
            <w:bottom w:val="none" w:sz="0" w:space="0" w:color="auto"/>
            <w:right w:val="none" w:sz="0" w:space="0" w:color="auto"/>
          </w:divBdr>
          <w:divsChild>
            <w:div w:id="1096174523">
              <w:marLeft w:val="0"/>
              <w:marRight w:val="0"/>
              <w:marTop w:val="0"/>
              <w:marBottom w:val="0"/>
              <w:divBdr>
                <w:top w:val="none" w:sz="0" w:space="0" w:color="auto"/>
                <w:left w:val="none" w:sz="0" w:space="0" w:color="auto"/>
                <w:bottom w:val="none" w:sz="0" w:space="0" w:color="auto"/>
                <w:right w:val="none" w:sz="0" w:space="0" w:color="auto"/>
              </w:divBdr>
              <w:divsChild>
                <w:div w:id="18265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80392">
      <w:bodyDiv w:val="1"/>
      <w:marLeft w:val="0"/>
      <w:marRight w:val="0"/>
      <w:marTop w:val="0"/>
      <w:marBottom w:val="0"/>
      <w:divBdr>
        <w:top w:val="none" w:sz="0" w:space="0" w:color="auto"/>
        <w:left w:val="none" w:sz="0" w:space="0" w:color="auto"/>
        <w:bottom w:val="none" w:sz="0" w:space="0" w:color="auto"/>
        <w:right w:val="none" w:sz="0" w:space="0" w:color="auto"/>
      </w:divBdr>
    </w:div>
    <w:div w:id="602540664">
      <w:bodyDiv w:val="1"/>
      <w:marLeft w:val="0"/>
      <w:marRight w:val="0"/>
      <w:marTop w:val="0"/>
      <w:marBottom w:val="0"/>
      <w:divBdr>
        <w:top w:val="none" w:sz="0" w:space="0" w:color="auto"/>
        <w:left w:val="none" w:sz="0" w:space="0" w:color="auto"/>
        <w:bottom w:val="none" w:sz="0" w:space="0" w:color="auto"/>
        <w:right w:val="none" w:sz="0" w:space="0" w:color="auto"/>
      </w:divBdr>
    </w:div>
    <w:div w:id="649016292">
      <w:bodyDiv w:val="1"/>
      <w:marLeft w:val="0"/>
      <w:marRight w:val="0"/>
      <w:marTop w:val="0"/>
      <w:marBottom w:val="0"/>
      <w:divBdr>
        <w:top w:val="none" w:sz="0" w:space="0" w:color="auto"/>
        <w:left w:val="none" w:sz="0" w:space="0" w:color="auto"/>
        <w:bottom w:val="none" w:sz="0" w:space="0" w:color="auto"/>
        <w:right w:val="none" w:sz="0" w:space="0" w:color="auto"/>
      </w:divBdr>
    </w:div>
    <w:div w:id="867839896">
      <w:bodyDiv w:val="1"/>
      <w:marLeft w:val="0"/>
      <w:marRight w:val="0"/>
      <w:marTop w:val="0"/>
      <w:marBottom w:val="0"/>
      <w:divBdr>
        <w:top w:val="none" w:sz="0" w:space="0" w:color="auto"/>
        <w:left w:val="none" w:sz="0" w:space="0" w:color="auto"/>
        <w:bottom w:val="none" w:sz="0" w:space="0" w:color="auto"/>
        <w:right w:val="none" w:sz="0" w:space="0" w:color="auto"/>
      </w:divBdr>
    </w:div>
    <w:div w:id="951328938">
      <w:bodyDiv w:val="1"/>
      <w:marLeft w:val="0"/>
      <w:marRight w:val="0"/>
      <w:marTop w:val="0"/>
      <w:marBottom w:val="0"/>
      <w:divBdr>
        <w:top w:val="none" w:sz="0" w:space="0" w:color="auto"/>
        <w:left w:val="none" w:sz="0" w:space="0" w:color="auto"/>
        <w:bottom w:val="none" w:sz="0" w:space="0" w:color="auto"/>
        <w:right w:val="none" w:sz="0" w:space="0" w:color="auto"/>
      </w:divBdr>
      <w:divsChild>
        <w:div w:id="756631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77198">
      <w:bodyDiv w:val="1"/>
      <w:marLeft w:val="0"/>
      <w:marRight w:val="0"/>
      <w:marTop w:val="0"/>
      <w:marBottom w:val="0"/>
      <w:divBdr>
        <w:top w:val="none" w:sz="0" w:space="0" w:color="auto"/>
        <w:left w:val="none" w:sz="0" w:space="0" w:color="auto"/>
        <w:bottom w:val="none" w:sz="0" w:space="0" w:color="auto"/>
        <w:right w:val="none" w:sz="0" w:space="0" w:color="auto"/>
      </w:divBdr>
    </w:div>
    <w:div w:id="1433167467">
      <w:bodyDiv w:val="1"/>
      <w:marLeft w:val="0"/>
      <w:marRight w:val="0"/>
      <w:marTop w:val="0"/>
      <w:marBottom w:val="0"/>
      <w:divBdr>
        <w:top w:val="none" w:sz="0" w:space="0" w:color="auto"/>
        <w:left w:val="none" w:sz="0" w:space="0" w:color="auto"/>
        <w:bottom w:val="none" w:sz="0" w:space="0" w:color="auto"/>
        <w:right w:val="none" w:sz="0" w:space="0" w:color="auto"/>
      </w:divBdr>
    </w:div>
    <w:div w:id="1434934770">
      <w:bodyDiv w:val="1"/>
      <w:marLeft w:val="0"/>
      <w:marRight w:val="0"/>
      <w:marTop w:val="0"/>
      <w:marBottom w:val="0"/>
      <w:divBdr>
        <w:top w:val="none" w:sz="0" w:space="0" w:color="auto"/>
        <w:left w:val="none" w:sz="0" w:space="0" w:color="auto"/>
        <w:bottom w:val="none" w:sz="0" w:space="0" w:color="auto"/>
        <w:right w:val="none" w:sz="0" w:space="0" w:color="auto"/>
      </w:divBdr>
      <w:divsChild>
        <w:div w:id="642545304">
          <w:marLeft w:val="0"/>
          <w:marRight w:val="0"/>
          <w:marTop w:val="0"/>
          <w:marBottom w:val="0"/>
          <w:divBdr>
            <w:top w:val="none" w:sz="0" w:space="0" w:color="auto"/>
            <w:left w:val="none" w:sz="0" w:space="0" w:color="auto"/>
            <w:bottom w:val="none" w:sz="0" w:space="0" w:color="auto"/>
            <w:right w:val="none" w:sz="0" w:space="0" w:color="auto"/>
          </w:divBdr>
        </w:div>
        <w:div w:id="944193729">
          <w:marLeft w:val="0"/>
          <w:marRight w:val="0"/>
          <w:marTop w:val="0"/>
          <w:marBottom w:val="0"/>
          <w:divBdr>
            <w:top w:val="none" w:sz="0" w:space="0" w:color="auto"/>
            <w:left w:val="none" w:sz="0" w:space="0" w:color="auto"/>
            <w:bottom w:val="none" w:sz="0" w:space="0" w:color="auto"/>
            <w:right w:val="none" w:sz="0" w:space="0" w:color="auto"/>
          </w:divBdr>
        </w:div>
        <w:div w:id="1466848257">
          <w:marLeft w:val="0"/>
          <w:marRight w:val="0"/>
          <w:marTop w:val="0"/>
          <w:marBottom w:val="0"/>
          <w:divBdr>
            <w:top w:val="none" w:sz="0" w:space="0" w:color="auto"/>
            <w:left w:val="none" w:sz="0" w:space="0" w:color="auto"/>
            <w:bottom w:val="none" w:sz="0" w:space="0" w:color="auto"/>
            <w:right w:val="none" w:sz="0" w:space="0" w:color="auto"/>
          </w:divBdr>
        </w:div>
        <w:div w:id="1830442915">
          <w:marLeft w:val="0"/>
          <w:marRight w:val="0"/>
          <w:marTop w:val="0"/>
          <w:marBottom w:val="0"/>
          <w:divBdr>
            <w:top w:val="none" w:sz="0" w:space="0" w:color="auto"/>
            <w:left w:val="none" w:sz="0" w:space="0" w:color="auto"/>
            <w:bottom w:val="none" w:sz="0" w:space="0" w:color="auto"/>
            <w:right w:val="none" w:sz="0" w:space="0" w:color="auto"/>
          </w:divBdr>
        </w:div>
      </w:divsChild>
    </w:div>
    <w:div w:id="1876457077">
      <w:bodyDiv w:val="1"/>
      <w:marLeft w:val="0"/>
      <w:marRight w:val="0"/>
      <w:marTop w:val="0"/>
      <w:marBottom w:val="0"/>
      <w:divBdr>
        <w:top w:val="none" w:sz="0" w:space="0" w:color="auto"/>
        <w:left w:val="none" w:sz="0" w:space="0" w:color="auto"/>
        <w:bottom w:val="none" w:sz="0" w:space="0" w:color="auto"/>
        <w:right w:val="none" w:sz="0" w:space="0" w:color="auto"/>
      </w:divBdr>
    </w:div>
    <w:div w:id="202015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G\Documents\Mes%20Modeles\Normal-ICH.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4E269-8AD9-473B-B708-66AAAF9B6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Normal-ICH.dotm</Template>
  <TotalTime>47</TotalTime>
  <Pages>4</Pages>
  <Words>1345</Words>
  <Characters>7420</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ICT</vt:lpstr>
    </vt:vector>
  </TitlesOfParts>
  <Company>ETML</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dc:title>
  <dc:creator>Gilbert Gruaz</dc:creator>
  <cp:lastModifiedBy>Gilbert Gruaz</cp:lastModifiedBy>
  <cp:revision>10</cp:revision>
  <cp:lastPrinted>2021-02-18T06:58:00Z</cp:lastPrinted>
  <dcterms:created xsi:type="dcterms:W3CDTF">2020-09-14T12:21:00Z</dcterms:created>
  <dcterms:modified xsi:type="dcterms:W3CDTF">2021-12-06T14:11:00Z</dcterms:modified>
</cp:coreProperties>
</file>